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urce Sans Pro" w:eastAsiaTheme="minorHAnsi" w:hAnsi="Source Sans Pro"/>
          <w:sz w:val="2"/>
          <w:lang w:eastAsia="en-US"/>
        </w:rPr>
        <w:id w:val="1827707567"/>
        <w:docPartObj>
          <w:docPartGallery w:val="Cover Pages"/>
          <w:docPartUnique/>
        </w:docPartObj>
      </w:sdtPr>
      <w:sdtEndPr>
        <w:rPr>
          <w:sz w:val="22"/>
        </w:rPr>
      </w:sdtEndPr>
      <w:sdtContent>
        <w:p w14:paraId="49FAF865" w14:textId="77777777" w:rsidR="00F82209" w:rsidRDefault="00F82209">
          <w:pPr>
            <w:pStyle w:val="NoSpacing"/>
            <w:rPr>
              <w:sz w:val="2"/>
            </w:rPr>
          </w:pPr>
        </w:p>
        <w:tbl>
          <w:tblPr>
            <w:tblStyle w:val="dsbTabelleOhneRahmen"/>
            <w:tblW w:w="9072" w:type="dxa"/>
            <w:tblLook w:val="04A0" w:firstRow="1" w:lastRow="0" w:firstColumn="1" w:lastColumn="0" w:noHBand="0" w:noVBand="1"/>
          </w:tblPr>
          <w:tblGrid>
            <w:gridCol w:w="2410"/>
            <w:gridCol w:w="6662"/>
          </w:tblGrid>
          <w:tr w:rsidR="00D52C6D" w:rsidRPr="00A83CBA" w14:paraId="00A5106E" w14:textId="77777777" w:rsidTr="00CB75B9">
            <w:trPr>
              <w:trHeight w:val="2268"/>
            </w:trPr>
            <w:tc>
              <w:tcPr>
                <w:tcW w:w="9072" w:type="dxa"/>
                <w:gridSpan w:val="2"/>
                <w:vAlign w:val="bottom"/>
              </w:tcPr>
              <w:p w14:paraId="3C1805D8" w14:textId="77777777" w:rsidR="00D52C6D" w:rsidRPr="00A83CBA" w:rsidRDefault="00D52C6D" w:rsidP="00CB75B9"/>
            </w:tc>
          </w:tr>
          <w:tr w:rsidR="00D52C6D" w:rsidRPr="007668BE" w14:paraId="621AF0DE" w14:textId="77777777" w:rsidTr="00CB75B9">
            <w:trPr>
              <w:trHeight w:val="567"/>
            </w:trPr>
            <w:tc>
              <w:tcPr>
                <w:tcW w:w="2410" w:type="dxa"/>
                <w:tcBorders>
                  <w:bottom w:val="single" w:sz="4" w:space="0" w:color="auto"/>
                </w:tcBorders>
              </w:tcPr>
              <w:p w14:paraId="57740116" w14:textId="77777777" w:rsidR="00D52C6D" w:rsidRPr="007668BE" w:rsidRDefault="00D52C6D" w:rsidP="00CB75B9">
                <w:pPr>
                  <w:rPr>
                    <w:sz w:val="18"/>
                    <w:szCs w:val="20"/>
                  </w:rPr>
                </w:pPr>
              </w:p>
            </w:tc>
            <w:tc>
              <w:tcPr>
                <w:tcW w:w="6662" w:type="dxa"/>
                <w:tcBorders>
                  <w:bottom w:val="single" w:sz="4" w:space="0" w:color="auto"/>
                </w:tcBorders>
              </w:tcPr>
              <w:p w14:paraId="185A7A85" w14:textId="77777777" w:rsidR="00D52C6D" w:rsidRPr="007668BE" w:rsidRDefault="00D52C6D" w:rsidP="00CB75B9">
                <w:pPr>
                  <w:rPr>
                    <w:sz w:val="18"/>
                    <w:szCs w:val="20"/>
                  </w:rPr>
                </w:pPr>
              </w:p>
            </w:tc>
          </w:tr>
          <w:tr w:rsidR="00D52C6D" w:rsidRPr="007668BE" w14:paraId="42DB5EA8" w14:textId="77777777" w:rsidTr="00CB75B9">
            <w:trPr>
              <w:trHeight w:val="567"/>
            </w:trPr>
            <w:tc>
              <w:tcPr>
                <w:tcW w:w="2410" w:type="dxa"/>
                <w:tcBorders>
                  <w:top w:val="single" w:sz="4" w:space="0" w:color="auto"/>
                </w:tcBorders>
              </w:tcPr>
              <w:p w14:paraId="3E976976" w14:textId="77777777" w:rsidR="00D52C6D" w:rsidRPr="007668BE" w:rsidRDefault="00D52C6D" w:rsidP="00CB75B9">
                <w:pPr>
                  <w:rPr>
                    <w:sz w:val="18"/>
                    <w:szCs w:val="20"/>
                  </w:rPr>
                </w:pPr>
              </w:p>
            </w:tc>
            <w:tc>
              <w:tcPr>
                <w:tcW w:w="6662" w:type="dxa"/>
                <w:tcBorders>
                  <w:top w:val="single" w:sz="4" w:space="0" w:color="auto"/>
                </w:tcBorders>
              </w:tcPr>
              <w:p w14:paraId="51B5B486" w14:textId="77777777" w:rsidR="00D52C6D" w:rsidRPr="007668BE" w:rsidRDefault="00D52C6D" w:rsidP="00CB75B9">
                <w:pPr>
                  <w:rPr>
                    <w:sz w:val="18"/>
                    <w:szCs w:val="20"/>
                  </w:rPr>
                </w:pPr>
              </w:p>
            </w:tc>
          </w:tr>
          <w:tr w:rsidR="00D52C6D" w:rsidRPr="00A11B96" w14:paraId="32BE8A97" w14:textId="77777777" w:rsidTr="00CB75B9">
            <w:trPr>
              <w:trHeight w:val="1278"/>
            </w:trPr>
            <w:tc>
              <w:tcPr>
                <w:tcW w:w="9072" w:type="dxa"/>
                <w:gridSpan w:val="2"/>
              </w:tcPr>
              <w:sdt>
                <w:sdtPr>
                  <w:rPr>
                    <w:rFonts w:ascii="Dosis" w:hAnsi="Dosis"/>
                  </w:rPr>
                  <w:alias w:val="Titel"/>
                  <w:tag w:val=""/>
                  <w:id w:val="-278721555"/>
                  <w:placeholder>
                    <w:docPart w:val="B4ACD668B1D54F94BFF7711C10110DE1"/>
                  </w:placeholder>
                  <w:dataBinding w:prefixMappings="xmlns:ns0='http://purl.org/dc/elements/1.1/' xmlns:ns1='http://schemas.openxmlformats.org/package/2006/metadata/core-properties' " w:xpath="/ns1:coreProperties[1]/ns0:title[1]" w:storeItemID="{6C3C8BC8-F283-45AE-878A-BAB7291924A1}"/>
                  <w:text/>
                </w:sdtPr>
                <w:sdtContent>
                  <w:p w14:paraId="74CB3509" w14:textId="6CE27364" w:rsidR="00D52C6D" w:rsidRPr="00F57696" w:rsidRDefault="008826E0" w:rsidP="00A11B96">
                    <w:pPr>
                      <w:pStyle w:val="Title"/>
                      <w:rPr>
                        <w:rFonts w:ascii="Dosis" w:hAnsi="Dosis"/>
                      </w:rPr>
                    </w:pPr>
                    <w:r w:rsidRPr="00F57696">
                      <w:rPr>
                        <w:rFonts w:ascii="Dosis" w:hAnsi="Dosis"/>
                      </w:rPr>
                      <w:t>Modul 1</w:t>
                    </w:r>
                    <w:r w:rsidR="00716888">
                      <w:rPr>
                        <w:rFonts w:ascii="Dosis" w:hAnsi="Dosis"/>
                      </w:rPr>
                      <w:t>65</w:t>
                    </w:r>
                  </w:p>
                </w:sdtContent>
              </w:sdt>
            </w:tc>
          </w:tr>
          <w:tr w:rsidR="00D52C6D" w:rsidRPr="002C1FB2" w14:paraId="308159EE" w14:textId="77777777" w:rsidTr="00CB75B9">
            <w:trPr>
              <w:trHeight w:val="332"/>
            </w:trPr>
            <w:tc>
              <w:tcPr>
                <w:tcW w:w="9072" w:type="dxa"/>
                <w:gridSpan w:val="2"/>
              </w:tcPr>
              <w:p w14:paraId="52D7811F" w14:textId="26BD640B" w:rsidR="00D52C6D" w:rsidRPr="00F57696" w:rsidRDefault="0042462D" w:rsidP="00D52C6D">
                <w:pPr>
                  <w:pStyle w:val="Subtitle"/>
                  <w:rPr>
                    <w:rFonts w:ascii="Dosis" w:hAnsi="Dosis"/>
                  </w:rPr>
                </w:pPr>
                <w:r w:rsidRPr="00F57696">
                  <w:rPr>
                    <w:rFonts w:ascii="Dosis" w:hAnsi="Dosis"/>
                  </w:rPr>
                  <w:t>Leistungsbeurteilung LB</w:t>
                </w:r>
                <w:r w:rsidR="00716888">
                  <w:rPr>
                    <w:rFonts w:ascii="Dosis" w:hAnsi="Dosis"/>
                  </w:rPr>
                  <w:t>2</w:t>
                </w:r>
                <w:r w:rsidRPr="00F57696">
                  <w:rPr>
                    <w:rFonts w:ascii="Dosis" w:hAnsi="Dosis"/>
                  </w:rPr>
                  <w:t xml:space="preserve"> - Dokumentation</w:t>
                </w:r>
              </w:p>
            </w:tc>
          </w:tr>
          <w:tr w:rsidR="00D52C6D" w:rsidRPr="00071BFC" w14:paraId="1A71423B" w14:textId="77777777" w:rsidTr="00CB75B9">
            <w:trPr>
              <w:trHeight w:val="567"/>
            </w:trPr>
            <w:tc>
              <w:tcPr>
                <w:tcW w:w="2410" w:type="dxa"/>
                <w:tcBorders>
                  <w:bottom w:val="single" w:sz="4" w:space="0" w:color="auto"/>
                </w:tcBorders>
              </w:tcPr>
              <w:p w14:paraId="6D63C6DD" w14:textId="77777777" w:rsidR="00D52C6D" w:rsidRPr="00F57696" w:rsidRDefault="00D52C6D" w:rsidP="00CB75B9">
                <w:pPr>
                  <w:rPr>
                    <w:rFonts w:ascii="Dosis" w:hAnsi="Dosis"/>
                  </w:rPr>
                </w:pPr>
              </w:p>
            </w:tc>
            <w:tc>
              <w:tcPr>
                <w:tcW w:w="6662" w:type="dxa"/>
                <w:tcBorders>
                  <w:bottom w:val="single" w:sz="4" w:space="0" w:color="auto"/>
                </w:tcBorders>
              </w:tcPr>
              <w:p w14:paraId="27D11076" w14:textId="77777777" w:rsidR="00D52C6D" w:rsidRDefault="00D52C6D" w:rsidP="00CB75B9"/>
            </w:tc>
          </w:tr>
          <w:tr w:rsidR="00D52C6D" w:rsidRPr="00071BFC" w14:paraId="2372624F" w14:textId="77777777" w:rsidTr="00CB75B9">
            <w:trPr>
              <w:trHeight w:val="1134"/>
            </w:trPr>
            <w:tc>
              <w:tcPr>
                <w:tcW w:w="2410" w:type="dxa"/>
                <w:tcBorders>
                  <w:top w:val="single" w:sz="4" w:space="0" w:color="auto"/>
                </w:tcBorders>
              </w:tcPr>
              <w:p w14:paraId="0606903A" w14:textId="77777777" w:rsidR="00D52C6D" w:rsidRDefault="00D52C6D" w:rsidP="00CB75B9"/>
            </w:tc>
            <w:tc>
              <w:tcPr>
                <w:tcW w:w="6662" w:type="dxa"/>
                <w:tcBorders>
                  <w:top w:val="single" w:sz="4" w:space="0" w:color="auto"/>
                </w:tcBorders>
              </w:tcPr>
              <w:p w14:paraId="44D7BCCA" w14:textId="77777777" w:rsidR="00D52C6D" w:rsidRDefault="00D52C6D" w:rsidP="00CB75B9"/>
            </w:tc>
          </w:tr>
          <w:tr w:rsidR="00D52C6D" w:rsidRPr="00071BFC" w14:paraId="6EAF93BB" w14:textId="77777777" w:rsidTr="00D52C6D">
            <w:trPr>
              <w:trHeight w:val="1134"/>
            </w:trPr>
            <w:tc>
              <w:tcPr>
                <w:tcW w:w="2410" w:type="dxa"/>
              </w:tcPr>
              <w:p w14:paraId="76322AC4" w14:textId="77777777" w:rsidR="00D52C6D" w:rsidRPr="007D4C63" w:rsidRDefault="00D52C6D" w:rsidP="00CB75B9">
                <w:pPr>
                  <w:rPr>
                    <w:sz w:val="24"/>
                  </w:rPr>
                </w:pPr>
                <w:r>
                  <w:rPr>
                    <w:sz w:val="24"/>
                  </w:rPr>
                  <w:t>Modul</w:t>
                </w:r>
              </w:p>
            </w:tc>
            <w:tc>
              <w:tcPr>
                <w:tcW w:w="6662" w:type="dxa"/>
              </w:tcPr>
              <w:p w14:paraId="7D9F98A3" w14:textId="6CA0B82A" w:rsidR="00753834" w:rsidRPr="00753834" w:rsidRDefault="00000000" w:rsidP="00753834">
                <w:pPr>
                  <w:rPr>
                    <w:sz w:val="24"/>
                  </w:rPr>
                </w:pPr>
                <w:sdt>
                  <w:sdtPr>
                    <w:rPr>
                      <w:sz w:val="24"/>
                    </w:rPr>
                    <w:alias w:val="Modul/Lehrgang"/>
                    <w:tag w:val="Modul/Lehrgang"/>
                    <w:id w:val="2141921470"/>
                    <w:placeholder>
                      <w:docPart w:val="E68D2FDE39984AF39B65C4310269F447"/>
                    </w:placeholder>
                    <w:comboBox>
                      <w:listItem w:value="Wählen Sie ein Element aus."/>
                      <w:listItem w:displayText="IET-114" w:value="IET-114"/>
                      <w:listItem w:displayText="IET-122" w:value="IET-122"/>
                      <w:listItem w:displayText="IET-129" w:value="IET-129"/>
                      <w:listItem w:displayText="IET-164" w:value="IET-164"/>
                      <w:listItem w:displayText="IET-431" w:value="IET-431"/>
                    </w:comboBox>
                  </w:sdtPr>
                  <w:sdtContent>
                    <w:r w:rsidR="00AD18A4">
                      <w:rPr>
                        <w:sz w:val="24"/>
                      </w:rPr>
                      <w:t>IET-1</w:t>
                    </w:r>
                    <w:r w:rsidR="00716888">
                      <w:rPr>
                        <w:sz w:val="24"/>
                      </w:rPr>
                      <w:t>65</w:t>
                    </w:r>
                  </w:sdtContent>
                </w:sdt>
                <w:r w:rsidR="00753834">
                  <w:rPr>
                    <w:sz w:val="24"/>
                  </w:rPr>
                  <w:t xml:space="preserve"> - Pr</w:t>
                </w:r>
                <w:r w:rsidR="006200BC">
                  <w:rPr>
                    <w:sz w:val="24"/>
                  </w:rPr>
                  <w:t>ojekt</w:t>
                </w:r>
                <w:r w:rsidR="00753834">
                  <w:rPr>
                    <w:sz w:val="24"/>
                  </w:rPr>
                  <w:t>arbeit</w:t>
                </w:r>
              </w:p>
            </w:tc>
          </w:tr>
          <w:tr w:rsidR="00D52C6D" w:rsidRPr="00FB2019" w14:paraId="77F76898" w14:textId="77777777" w:rsidTr="00D52C6D">
            <w:trPr>
              <w:trHeight w:val="1134"/>
            </w:trPr>
            <w:tc>
              <w:tcPr>
                <w:tcW w:w="2410" w:type="dxa"/>
              </w:tcPr>
              <w:p w14:paraId="60C36A23" w14:textId="77777777" w:rsidR="00D52C6D" w:rsidRPr="00C74F90" w:rsidRDefault="00D52C6D" w:rsidP="00CB75B9">
                <w:pPr>
                  <w:rPr>
                    <w:sz w:val="24"/>
                  </w:rPr>
                </w:pPr>
                <w:r w:rsidRPr="00C74F90">
                  <w:rPr>
                    <w:sz w:val="24"/>
                  </w:rPr>
                  <w:t>Eingereicht von</w:t>
                </w:r>
              </w:p>
            </w:tc>
            <w:tc>
              <w:tcPr>
                <w:tcW w:w="6662" w:type="dxa"/>
              </w:tcPr>
              <w:p w14:paraId="45640771" w14:textId="215E6121" w:rsidR="006200BC" w:rsidRPr="00C74F90" w:rsidRDefault="00C74F90" w:rsidP="008C4D54">
                <w:pPr>
                  <w:pStyle w:val="Kandidat"/>
                </w:pPr>
                <w:r w:rsidRPr="00C74F90">
                  <w:t>INF2022J</w:t>
                </w:r>
              </w:p>
              <w:p w14:paraId="43CBAEA2" w14:textId="6CDCBB77" w:rsidR="00C74F90" w:rsidRPr="00C74F90" w:rsidRDefault="00C74F90" w:rsidP="008C4D54">
                <w:pPr>
                  <w:pStyle w:val="Kandidat"/>
                </w:pPr>
                <w:r w:rsidRPr="00C74F90">
                  <w:t>Lorin Sinzig</w:t>
                </w:r>
                <w:r w:rsidR="00B77FE8">
                  <w:t>, David Lehmann</w:t>
                </w:r>
              </w:p>
            </w:tc>
          </w:tr>
          <w:tr w:rsidR="00D52C6D" w:rsidRPr="008732A9" w14:paraId="3DE0F564" w14:textId="77777777" w:rsidTr="00D52C6D">
            <w:trPr>
              <w:trHeight w:val="1134"/>
            </w:trPr>
            <w:tc>
              <w:tcPr>
                <w:tcW w:w="2410" w:type="dxa"/>
              </w:tcPr>
              <w:p w14:paraId="69749710" w14:textId="77777777" w:rsidR="00D52C6D" w:rsidRPr="007D4C63" w:rsidRDefault="00D52C6D" w:rsidP="00CB75B9">
                <w:pPr>
                  <w:rPr>
                    <w:sz w:val="24"/>
                  </w:rPr>
                </w:pPr>
                <w:r w:rsidRPr="007D4C63">
                  <w:rPr>
                    <w:sz w:val="24"/>
                  </w:rPr>
                  <w:t>Eingereicht bei</w:t>
                </w:r>
              </w:p>
            </w:tc>
            <w:tc>
              <w:tcPr>
                <w:tcW w:w="6662" w:type="dxa"/>
              </w:tcPr>
              <w:p w14:paraId="38D426CA" w14:textId="51853BD5" w:rsidR="00D52C6D" w:rsidRPr="007D4C63" w:rsidRDefault="00C74F90" w:rsidP="008C4D54">
                <w:pPr>
                  <w:pStyle w:val="Lehrperson"/>
                </w:pPr>
                <w:r>
                  <w:t>G. Yilmaz</w:t>
                </w:r>
              </w:p>
            </w:tc>
          </w:tr>
          <w:tr w:rsidR="00D52C6D" w:rsidRPr="00FB2019" w14:paraId="5E5F8BF7" w14:textId="77777777" w:rsidTr="00CB75B9">
            <w:trPr>
              <w:trHeight w:val="567"/>
            </w:trPr>
            <w:tc>
              <w:tcPr>
                <w:tcW w:w="2410" w:type="dxa"/>
              </w:tcPr>
              <w:p w14:paraId="7A32C747" w14:textId="77777777" w:rsidR="00D52C6D" w:rsidRPr="007D4C63" w:rsidRDefault="00D52C6D" w:rsidP="00CB75B9">
                <w:pPr>
                  <w:rPr>
                    <w:sz w:val="24"/>
                  </w:rPr>
                </w:pPr>
                <w:r>
                  <w:rPr>
                    <w:sz w:val="24"/>
                  </w:rPr>
                  <w:t>Datum</w:t>
                </w:r>
              </w:p>
            </w:tc>
            <w:tc>
              <w:tcPr>
                <w:tcW w:w="6662" w:type="dxa"/>
              </w:tcPr>
              <w:p w14:paraId="0913F9B7" w14:textId="1DBC6A60" w:rsidR="00D52C6D" w:rsidRPr="007D4C63" w:rsidRDefault="00D52C6D" w:rsidP="00CB75B9">
                <w:pPr>
                  <w:rPr>
                    <w:sz w:val="24"/>
                  </w:rPr>
                </w:pPr>
                <w:r>
                  <w:rPr>
                    <w:sz w:val="24"/>
                  </w:rPr>
                  <w:fldChar w:fldCharType="begin"/>
                </w:r>
                <w:r>
                  <w:rPr>
                    <w:sz w:val="24"/>
                  </w:rPr>
                  <w:instrText xml:space="preserve"> TIME \@ "d. MMMM yyyy" </w:instrText>
                </w:r>
                <w:r>
                  <w:rPr>
                    <w:sz w:val="24"/>
                  </w:rPr>
                  <w:fldChar w:fldCharType="separate"/>
                </w:r>
                <w:r w:rsidR="00390F16">
                  <w:rPr>
                    <w:noProof/>
                    <w:sz w:val="24"/>
                  </w:rPr>
                  <w:t>14. März 2024</w:t>
                </w:r>
                <w:r>
                  <w:rPr>
                    <w:sz w:val="24"/>
                  </w:rPr>
                  <w:fldChar w:fldCharType="end"/>
                </w:r>
              </w:p>
            </w:tc>
          </w:tr>
        </w:tbl>
        <w:p w14:paraId="3B954A21" w14:textId="77777777" w:rsidR="003F2FC6" w:rsidRDefault="00F82209" w:rsidP="00D52C6D">
          <w:r>
            <w:br w:type="page"/>
          </w:r>
        </w:p>
        <w:sdt>
          <w:sdtPr>
            <w:rPr>
              <w:rFonts w:ascii="Source Sans Pro" w:eastAsiaTheme="minorHAnsi" w:hAnsi="Source Sans Pro" w:cstheme="minorBidi"/>
              <w:b w:val="0"/>
              <w:color w:val="auto"/>
              <w:sz w:val="22"/>
              <w:szCs w:val="22"/>
              <w:lang w:val="de-CH" w:eastAsia="en-US"/>
            </w:rPr>
            <w:id w:val="-1866138781"/>
            <w:docPartObj>
              <w:docPartGallery w:val="Table of Contents"/>
              <w:docPartUnique/>
            </w:docPartObj>
          </w:sdtPr>
          <w:sdtEndPr>
            <w:rPr>
              <w:bCs/>
            </w:rPr>
          </w:sdtEndPr>
          <w:sdtContent>
            <w:p w14:paraId="6C0E1F17" w14:textId="608E265B" w:rsidR="003F2FC6" w:rsidRDefault="003F2FC6">
              <w:pPr>
                <w:pStyle w:val="TOCHeading"/>
              </w:pPr>
              <w:r>
                <w:t>Inhalt</w:t>
              </w:r>
            </w:p>
            <w:p w14:paraId="033A59E1" w14:textId="699A1484" w:rsidR="003F2FC6" w:rsidRDefault="003F2FC6">
              <w:pPr>
                <w:pStyle w:val="TOC1"/>
                <w:rPr>
                  <w:rFonts w:asciiTheme="minorHAnsi" w:eastAsiaTheme="minorEastAsia" w:hAnsiTheme="minorHAnsi"/>
                  <w:kern w:val="2"/>
                  <w:lang w:eastAsia="de-CH"/>
                  <w14:ligatures w14:val="standardContextual"/>
                </w:rPr>
              </w:pPr>
              <w:r>
                <w:fldChar w:fldCharType="begin"/>
              </w:r>
              <w:r>
                <w:instrText xml:space="preserve"> TOC \o "1-3" \h \z \u </w:instrText>
              </w:r>
              <w:r>
                <w:fldChar w:fldCharType="separate"/>
              </w:r>
              <w:hyperlink w:anchor="_Toc156381425" w:history="1">
                <w:r w:rsidRPr="00856A8C">
                  <w:rPr>
                    <w:rStyle w:val="Hyperlink"/>
                  </w:rPr>
                  <w:t>1</w:t>
                </w:r>
                <w:r>
                  <w:rPr>
                    <w:rFonts w:asciiTheme="minorHAnsi" w:eastAsiaTheme="minorEastAsia" w:hAnsiTheme="minorHAnsi"/>
                    <w:kern w:val="2"/>
                    <w:lang w:eastAsia="de-CH"/>
                    <w14:ligatures w14:val="standardContextual"/>
                  </w:rPr>
                  <w:tab/>
                </w:r>
                <w:r w:rsidRPr="00856A8C">
                  <w:rPr>
                    <w:rStyle w:val="Hyperlink"/>
                  </w:rPr>
                  <w:t>NoSQL-Datenbank</w:t>
                </w:r>
                <w:r>
                  <w:rPr>
                    <w:webHidden/>
                  </w:rPr>
                  <w:tab/>
                </w:r>
                <w:r>
                  <w:rPr>
                    <w:webHidden/>
                  </w:rPr>
                  <w:fldChar w:fldCharType="begin"/>
                </w:r>
                <w:r>
                  <w:rPr>
                    <w:webHidden/>
                  </w:rPr>
                  <w:instrText xml:space="preserve"> PAGEREF _Toc156381425 \h </w:instrText>
                </w:r>
                <w:r>
                  <w:rPr>
                    <w:webHidden/>
                  </w:rPr>
                </w:r>
                <w:r>
                  <w:rPr>
                    <w:webHidden/>
                  </w:rPr>
                  <w:fldChar w:fldCharType="separate"/>
                </w:r>
                <w:r>
                  <w:rPr>
                    <w:webHidden/>
                  </w:rPr>
                  <w:t>1</w:t>
                </w:r>
                <w:r>
                  <w:rPr>
                    <w:webHidden/>
                  </w:rPr>
                  <w:fldChar w:fldCharType="end"/>
                </w:r>
              </w:hyperlink>
            </w:p>
            <w:p w14:paraId="7096CD19" w14:textId="03E05E0A" w:rsidR="003F2FC6" w:rsidRDefault="00000000">
              <w:pPr>
                <w:pStyle w:val="TOC2"/>
                <w:rPr>
                  <w:rFonts w:asciiTheme="minorHAnsi" w:eastAsiaTheme="minorEastAsia" w:hAnsiTheme="minorHAnsi"/>
                  <w:noProof/>
                  <w:kern w:val="2"/>
                  <w:lang w:eastAsia="de-CH"/>
                  <w14:ligatures w14:val="standardContextual"/>
                </w:rPr>
              </w:pPr>
              <w:hyperlink w:anchor="_Toc156381426" w:history="1">
                <w:r w:rsidR="003F2FC6" w:rsidRPr="00856A8C">
                  <w:rPr>
                    <w:rStyle w:val="Hyperlink"/>
                    <w:noProof/>
                  </w:rPr>
                  <w:t>1.1</w:t>
                </w:r>
                <w:r w:rsidR="003F2FC6">
                  <w:rPr>
                    <w:rFonts w:asciiTheme="minorHAnsi" w:eastAsiaTheme="minorEastAsia" w:hAnsiTheme="minorHAnsi"/>
                    <w:noProof/>
                    <w:kern w:val="2"/>
                    <w:lang w:eastAsia="de-CH"/>
                    <w14:ligatures w14:val="standardContextual"/>
                  </w:rPr>
                  <w:tab/>
                </w:r>
                <w:r w:rsidR="003F2FC6" w:rsidRPr="00856A8C">
                  <w:rPr>
                    <w:rStyle w:val="Hyperlink"/>
                    <w:noProof/>
                  </w:rPr>
                  <w:t>Projektidee</w:t>
                </w:r>
                <w:r w:rsidR="003F2FC6">
                  <w:rPr>
                    <w:noProof/>
                    <w:webHidden/>
                  </w:rPr>
                  <w:tab/>
                </w:r>
                <w:r w:rsidR="003F2FC6">
                  <w:rPr>
                    <w:noProof/>
                    <w:webHidden/>
                  </w:rPr>
                  <w:fldChar w:fldCharType="begin"/>
                </w:r>
                <w:r w:rsidR="003F2FC6">
                  <w:rPr>
                    <w:noProof/>
                    <w:webHidden/>
                  </w:rPr>
                  <w:instrText xml:space="preserve"> PAGEREF _Toc156381426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64473969" w14:textId="2A8F1FA2" w:rsidR="003F2FC6" w:rsidRDefault="00000000">
              <w:pPr>
                <w:pStyle w:val="TOC2"/>
                <w:rPr>
                  <w:rFonts w:asciiTheme="minorHAnsi" w:eastAsiaTheme="minorEastAsia" w:hAnsiTheme="minorHAnsi"/>
                  <w:noProof/>
                  <w:kern w:val="2"/>
                  <w:lang w:eastAsia="de-CH"/>
                  <w14:ligatures w14:val="standardContextual"/>
                </w:rPr>
              </w:pPr>
              <w:hyperlink w:anchor="_Toc156381427" w:history="1">
                <w:r w:rsidR="003F2FC6" w:rsidRPr="00856A8C">
                  <w:rPr>
                    <w:rStyle w:val="Hyperlink"/>
                    <w:noProof/>
                  </w:rPr>
                  <w:t>1.2</w:t>
                </w:r>
                <w:r w:rsidR="003F2FC6">
                  <w:rPr>
                    <w:rFonts w:asciiTheme="minorHAnsi" w:eastAsiaTheme="minorEastAsia" w:hAnsiTheme="minorHAnsi"/>
                    <w:noProof/>
                    <w:kern w:val="2"/>
                    <w:lang w:eastAsia="de-CH"/>
                    <w14:ligatures w14:val="standardContextual"/>
                  </w:rPr>
                  <w:tab/>
                </w:r>
                <w:r w:rsidR="003F2FC6" w:rsidRPr="00856A8C">
                  <w:rPr>
                    <w:rStyle w:val="Hyperlink"/>
                    <w:noProof/>
                  </w:rPr>
                  <w:t>NoSQL-Datenbank</w:t>
                </w:r>
                <w:r w:rsidR="003F2FC6">
                  <w:rPr>
                    <w:noProof/>
                    <w:webHidden/>
                  </w:rPr>
                  <w:tab/>
                </w:r>
                <w:r w:rsidR="003F2FC6">
                  <w:rPr>
                    <w:noProof/>
                    <w:webHidden/>
                  </w:rPr>
                  <w:fldChar w:fldCharType="begin"/>
                </w:r>
                <w:r w:rsidR="003F2FC6">
                  <w:rPr>
                    <w:noProof/>
                    <w:webHidden/>
                  </w:rPr>
                  <w:instrText xml:space="preserve"> PAGEREF _Toc156381427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1B724F55" w14:textId="5DE4A1B0" w:rsidR="003F2FC6" w:rsidRDefault="00000000">
              <w:pPr>
                <w:pStyle w:val="TOC2"/>
                <w:rPr>
                  <w:rFonts w:asciiTheme="minorHAnsi" w:eastAsiaTheme="minorEastAsia" w:hAnsiTheme="minorHAnsi"/>
                  <w:noProof/>
                  <w:kern w:val="2"/>
                  <w:lang w:eastAsia="de-CH"/>
                  <w14:ligatures w14:val="standardContextual"/>
                </w:rPr>
              </w:pPr>
              <w:hyperlink w:anchor="_Toc156381428" w:history="1">
                <w:r w:rsidR="003F2FC6" w:rsidRPr="00856A8C">
                  <w:rPr>
                    <w:rStyle w:val="Hyperlink"/>
                    <w:noProof/>
                  </w:rPr>
                  <w:t>1.3</w:t>
                </w:r>
                <w:r w:rsidR="003F2FC6">
                  <w:rPr>
                    <w:rFonts w:asciiTheme="minorHAnsi" w:eastAsiaTheme="minorEastAsia" w:hAnsiTheme="minorHAnsi"/>
                    <w:noProof/>
                    <w:kern w:val="2"/>
                    <w:lang w:eastAsia="de-CH"/>
                    <w14:ligatures w14:val="standardContextual"/>
                  </w:rPr>
                  <w:tab/>
                </w:r>
                <w:r w:rsidR="003F2FC6" w:rsidRPr="00856A8C">
                  <w:rPr>
                    <w:rStyle w:val="Hyperlink"/>
                    <w:noProof/>
                  </w:rPr>
                  <w:t>Konzeptionelles Datenmodell</w:t>
                </w:r>
                <w:r w:rsidR="003F2FC6">
                  <w:rPr>
                    <w:noProof/>
                    <w:webHidden/>
                  </w:rPr>
                  <w:tab/>
                </w:r>
                <w:r w:rsidR="003F2FC6">
                  <w:rPr>
                    <w:noProof/>
                    <w:webHidden/>
                  </w:rPr>
                  <w:fldChar w:fldCharType="begin"/>
                </w:r>
                <w:r w:rsidR="003F2FC6">
                  <w:rPr>
                    <w:noProof/>
                    <w:webHidden/>
                  </w:rPr>
                  <w:instrText xml:space="preserve"> PAGEREF _Toc156381428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0B5A2FB9" w14:textId="10066E63" w:rsidR="003F2FC6" w:rsidRDefault="00000000">
              <w:pPr>
                <w:pStyle w:val="TOC2"/>
                <w:rPr>
                  <w:rFonts w:asciiTheme="minorHAnsi" w:eastAsiaTheme="minorEastAsia" w:hAnsiTheme="minorHAnsi"/>
                  <w:noProof/>
                  <w:kern w:val="2"/>
                  <w:lang w:eastAsia="de-CH"/>
                  <w14:ligatures w14:val="standardContextual"/>
                </w:rPr>
              </w:pPr>
              <w:hyperlink w:anchor="_Toc156381429" w:history="1">
                <w:r w:rsidR="003F2FC6" w:rsidRPr="00856A8C">
                  <w:rPr>
                    <w:rStyle w:val="Hyperlink"/>
                    <w:noProof/>
                  </w:rPr>
                  <w:t>1.4</w:t>
                </w:r>
                <w:r w:rsidR="003F2FC6">
                  <w:rPr>
                    <w:rFonts w:asciiTheme="minorHAnsi" w:eastAsiaTheme="minorEastAsia" w:hAnsiTheme="minorHAnsi"/>
                    <w:noProof/>
                    <w:kern w:val="2"/>
                    <w:lang w:eastAsia="de-CH"/>
                    <w14:ligatures w14:val="standardContextual"/>
                  </w:rPr>
                  <w:tab/>
                </w:r>
                <w:r w:rsidR="003F2FC6" w:rsidRPr="00856A8C">
                  <w:rPr>
                    <w:rStyle w:val="Hyperlink"/>
                    <w:noProof/>
                  </w:rPr>
                  <w:t>Logisches Datenmodell</w:t>
                </w:r>
                <w:r w:rsidR="003F2FC6">
                  <w:rPr>
                    <w:noProof/>
                    <w:webHidden/>
                  </w:rPr>
                  <w:tab/>
                </w:r>
                <w:r w:rsidR="003F2FC6">
                  <w:rPr>
                    <w:noProof/>
                    <w:webHidden/>
                  </w:rPr>
                  <w:fldChar w:fldCharType="begin"/>
                </w:r>
                <w:r w:rsidR="003F2FC6">
                  <w:rPr>
                    <w:noProof/>
                    <w:webHidden/>
                  </w:rPr>
                  <w:instrText xml:space="preserve"> PAGEREF _Toc156381429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1DE57665" w14:textId="3C8F43B4" w:rsidR="003F2FC6" w:rsidRDefault="00000000">
              <w:pPr>
                <w:pStyle w:val="TOC2"/>
                <w:rPr>
                  <w:rFonts w:asciiTheme="minorHAnsi" w:eastAsiaTheme="minorEastAsia" w:hAnsiTheme="minorHAnsi"/>
                  <w:noProof/>
                  <w:kern w:val="2"/>
                  <w:lang w:eastAsia="de-CH"/>
                  <w14:ligatures w14:val="standardContextual"/>
                </w:rPr>
              </w:pPr>
              <w:hyperlink w:anchor="_Toc156381430" w:history="1">
                <w:r w:rsidR="003F2FC6" w:rsidRPr="00856A8C">
                  <w:rPr>
                    <w:rStyle w:val="Hyperlink"/>
                    <w:noProof/>
                  </w:rPr>
                  <w:t>1.5</w:t>
                </w:r>
                <w:r w:rsidR="003F2FC6">
                  <w:rPr>
                    <w:rFonts w:asciiTheme="minorHAnsi" w:eastAsiaTheme="minorEastAsia" w:hAnsiTheme="minorHAnsi"/>
                    <w:noProof/>
                    <w:kern w:val="2"/>
                    <w:lang w:eastAsia="de-CH"/>
                    <w14:ligatures w14:val="standardContextual"/>
                  </w:rPr>
                  <w:tab/>
                </w:r>
                <w:r w:rsidR="003F2FC6" w:rsidRPr="00856A8C">
                  <w:rPr>
                    <w:rStyle w:val="Hyperlink"/>
                    <w:noProof/>
                  </w:rPr>
                  <w:t>Physisches Datenmodell</w:t>
                </w:r>
                <w:r w:rsidR="003F2FC6">
                  <w:rPr>
                    <w:noProof/>
                    <w:webHidden/>
                  </w:rPr>
                  <w:tab/>
                </w:r>
                <w:r w:rsidR="003F2FC6">
                  <w:rPr>
                    <w:noProof/>
                    <w:webHidden/>
                  </w:rPr>
                  <w:fldChar w:fldCharType="begin"/>
                </w:r>
                <w:r w:rsidR="003F2FC6">
                  <w:rPr>
                    <w:noProof/>
                    <w:webHidden/>
                  </w:rPr>
                  <w:instrText xml:space="preserve"> PAGEREF _Toc156381430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06FBBE49" w14:textId="54B35B81" w:rsidR="003F2FC6" w:rsidRDefault="00000000">
              <w:pPr>
                <w:pStyle w:val="TOC2"/>
                <w:rPr>
                  <w:rFonts w:asciiTheme="minorHAnsi" w:eastAsiaTheme="minorEastAsia" w:hAnsiTheme="minorHAnsi"/>
                  <w:noProof/>
                  <w:kern w:val="2"/>
                  <w:lang w:eastAsia="de-CH"/>
                  <w14:ligatures w14:val="standardContextual"/>
                </w:rPr>
              </w:pPr>
              <w:hyperlink w:anchor="_Toc156381431" w:history="1">
                <w:r w:rsidR="003F2FC6" w:rsidRPr="00856A8C">
                  <w:rPr>
                    <w:rStyle w:val="Hyperlink"/>
                    <w:noProof/>
                  </w:rPr>
                  <w:t>1.6</w:t>
                </w:r>
                <w:r w:rsidR="003F2FC6">
                  <w:rPr>
                    <w:rFonts w:asciiTheme="minorHAnsi" w:eastAsiaTheme="minorEastAsia" w:hAnsiTheme="minorHAnsi"/>
                    <w:noProof/>
                    <w:kern w:val="2"/>
                    <w:lang w:eastAsia="de-CH"/>
                    <w14:ligatures w14:val="standardContextual"/>
                  </w:rPr>
                  <w:tab/>
                </w:r>
                <w:r w:rsidR="003F2FC6" w:rsidRPr="00856A8C">
                  <w:rPr>
                    <w:rStyle w:val="Hyperlink"/>
                    <w:noProof/>
                  </w:rPr>
                  <w:t>Einfügen von Daten</w:t>
                </w:r>
                <w:r w:rsidR="003F2FC6">
                  <w:rPr>
                    <w:noProof/>
                    <w:webHidden/>
                  </w:rPr>
                  <w:tab/>
                </w:r>
                <w:r w:rsidR="003F2FC6">
                  <w:rPr>
                    <w:noProof/>
                    <w:webHidden/>
                  </w:rPr>
                  <w:fldChar w:fldCharType="begin"/>
                </w:r>
                <w:r w:rsidR="003F2FC6">
                  <w:rPr>
                    <w:noProof/>
                    <w:webHidden/>
                  </w:rPr>
                  <w:instrText xml:space="preserve"> PAGEREF _Toc156381431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02BFB5D7" w14:textId="54F4CACC" w:rsidR="003F2FC6" w:rsidRDefault="00000000">
              <w:pPr>
                <w:pStyle w:val="TOC2"/>
                <w:rPr>
                  <w:rFonts w:asciiTheme="minorHAnsi" w:eastAsiaTheme="minorEastAsia" w:hAnsiTheme="minorHAnsi"/>
                  <w:noProof/>
                  <w:kern w:val="2"/>
                  <w:lang w:eastAsia="de-CH"/>
                  <w14:ligatures w14:val="standardContextual"/>
                </w:rPr>
              </w:pPr>
              <w:hyperlink w:anchor="_Toc156381432" w:history="1">
                <w:r w:rsidR="003F2FC6" w:rsidRPr="00856A8C">
                  <w:rPr>
                    <w:rStyle w:val="Hyperlink"/>
                    <w:noProof/>
                  </w:rPr>
                  <w:t>1.7</w:t>
                </w:r>
                <w:r w:rsidR="003F2FC6">
                  <w:rPr>
                    <w:rFonts w:asciiTheme="minorHAnsi" w:eastAsiaTheme="minorEastAsia" w:hAnsiTheme="minorHAnsi"/>
                    <w:noProof/>
                    <w:kern w:val="2"/>
                    <w:lang w:eastAsia="de-CH"/>
                    <w14:ligatures w14:val="standardContextual"/>
                  </w:rPr>
                  <w:tab/>
                </w:r>
                <w:r w:rsidR="003F2FC6" w:rsidRPr="00856A8C">
                  <w:rPr>
                    <w:rStyle w:val="Hyperlink"/>
                    <w:noProof/>
                  </w:rPr>
                  <w:t>Ändern von Daten</w:t>
                </w:r>
                <w:r w:rsidR="003F2FC6">
                  <w:rPr>
                    <w:noProof/>
                    <w:webHidden/>
                  </w:rPr>
                  <w:tab/>
                </w:r>
                <w:r w:rsidR="003F2FC6">
                  <w:rPr>
                    <w:noProof/>
                    <w:webHidden/>
                  </w:rPr>
                  <w:fldChar w:fldCharType="begin"/>
                </w:r>
                <w:r w:rsidR="003F2FC6">
                  <w:rPr>
                    <w:noProof/>
                    <w:webHidden/>
                  </w:rPr>
                  <w:instrText xml:space="preserve"> PAGEREF _Toc156381432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0FAF98E1" w14:textId="240DC00A" w:rsidR="003F2FC6" w:rsidRDefault="00000000">
              <w:pPr>
                <w:pStyle w:val="TOC2"/>
                <w:rPr>
                  <w:rFonts w:asciiTheme="minorHAnsi" w:eastAsiaTheme="minorEastAsia" w:hAnsiTheme="minorHAnsi"/>
                  <w:noProof/>
                  <w:kern w:val="2"/>
                  <w:lang w:eastAsia="de-CH"/>
                  <w14:ligatures w14:val="standardContextual"/>
                </w:rPr>
              </w:pPr>
              <w:hyperlink w:anchor="_Toc156381433" w:history="1">
                <w:r w:rsidR="003F2FC6" w:rsidRPr="00856A8C">
                  <w:rPr>
                    <w:rStyle w:val="Hyperlink"/>
                    <w:noProof/>
                  </w:rPr>
                  <w:t>1.8</w:t>
                </w:r>
                <w:r w:rsidR="003F2FC6">
                  <w:rPr>
                    <w:rFonts w:asciiTheme="minorHAnsi" w:eastAsiaTheme="minorEastAsia" w:hAnsiTheme="minorHAnsi"/>
                    <w:noProof/>
                    <w:kern w:val="2"/>
                    <w:lang w:eastAsia="de-CH"/>
                    <w14:ligatures w14:val="standardContextual"/>
                  </w:rPr>
                  <w:tab/>
                </w:r>
                <w:r w:rsidR="003F2FC6" w:rsidRPr="00856A8C">
                  <w:rPr>
                    <w:rStyle w:val="Hyperlink"/>
                    <w:noProof/>
                  </w:rPr>
                  <w:t>Löschen von Daten</w:t>
                </w:r>
                <w:r w:rsidR="003F2FC6">
                  <w:rPr>
                    <w:noProof/>
                    <w:webHidden/>
                  </w:rPr>
                  <w:tab/>
                </w:r>
                <w:r w:rsidR="003F2FC6">
                  <w:rPr>
                    <w:noProof/>
                    <w:webHidden/>
                  </w:rPr>
                  <w:fldChar w:fldCharType="begin"/>
                </w:r>
                <w:r w:rsidR="003F2FC6">
                  <w:rPr>
                    <w:noProof/>
                    <w:webHidden/>
                  </w:rPr>
                  <w:instrText xml:space="preserve"> PAGEREF _Toc156381433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5E88A3D0" w14:textId="4047E69D" w:rsidR="003F2FC6" w:rsidRDefault="00000000">
              <w:pPr>
                <w:pStyle w:val="TOC2"/>
                <w:rPr>
                  <w:rFonts w:asciiTheme="minorHAnsi" w:eastAsiaTheme="minorEastAsia" w:hAnsiTheme="minorHAnsi"/>
                  <w:noProof/>
                  <w:kern w:val="2"/>
                  <w:lang w:eastAsia="de-CH"/>
                  <w14:ligatures w14:val="standardContextual"/>
                </w:rPr>
              </w:pPr>
              <w:hyperlink w:anchor="_Toc156381434" w:history="1">
                <w:r w:rsidR="003F2FC6" w:rsidRPr="00856A8C">
                  <w:rPr>
                    <w:rStyle w:val="Hyperlink"/>
                    <w:noProof/>
                  </w:rPr>
                  <w:t>1.9</w:t>
                </w:r>
                <w:r w:rsidR="003F2FC6">
                  <w:rPr>
                    <w:rFonts w:asciiTheme="minorHAnsi" w:eastAsiaTheme="minorEastAsia" w:hAnsiTheme="minorHAnsi"/>
                    <w:noProof/>
                    <w:kern w:val="2"/>
                    <w:lang w:eastAsia="de-CH"/>
                    <w14:ligatures w14:val="standardContextual"/>
                  </w:rPr>
                  <w:tab/>
                </w:r>
                <w:r w:rsidR="003F2FC6" w:rsidRPr="00856A8C">
                  <w:rPr>
                    <w:rStyle w:val="Hyperlink"/>
                    <w:noProof/>
                  </w:rPr>
                  <w:t>Dynamische Daten</w:t>
                </w:r>
                <w:r w:rsidR="003F2FC6">
                  <w:rPr>
                    <w:noProof/>
                    <w:webHidden/>
                  </w:rPr>
                  <w:tab/>
                </w:r>
                <w:r w:rsidR="003F2FC6">
                  <w:rPr>
                    <w:noProof/>
                    <w:webHidden/>
                  </w:rPr>
                  <w:fldChar w:fldCharType="begin"/>
                </w:r>
                <w:r w:rsidR="003F2FC6">
                  <w:rPr>
                    <w:noProof/>
                    <w:webHidden/>
                  </w:rPr>
                  <w:instrText xml:space="preserve"> PAGEREF _Toc156381434 \h </w:instrText>
                </w:r>
                <w:r w:rsidR="003F2FC6">
                  <w:rPr>
                    <w:noProof/>
                    <w:webHidden/>
                  </w:rPr>
                </w:r>
                <w:r w:rsidR="003F2FC6">
                  <w:rPr>
                    <w:noProof/>
                    <w:webHidden/>
                  </w:rPr>
                  <w:fldChar w:fldCharType="separate"/>
                </w:r>
                <w:r w:rsidR="003F2FC6">
                  <w:rPr>
                    <w:noProof/>
                    <w:webHidden/>
                  </w:rPr>
                  <w:t>1</w:t>
                </w:r>
                <w:r w:rsidR="003F2FC6">
                  <w:rPr>
                    <w:noProof/>
                    <w:webHidden/>
                  </w:rPr>
                  <w:fldChar w:fldCharType="end"/>
                </w:r>
              </w:hyperlink>
            </w:p>
            <w:p w14:paraId="3B015C9F" w14:textId="67B79575" w:rsidR="003F2FC6" w:rsidRDefault="00000000">
              <w:pPr>
                <w:pStyle w:val="TOC2"/>
                <w:rPr>
                  <w:rFonts w:asciiTheme="minorHAnsi" w:eastAsiaTheme="minorEastAsia" w:hAnsiTheme="minorHAnsi"/>
                  <w:noProof/>
                  <w:kern w:val="2"/>
                  <w:lang w:eastAsia="de-CH"/>
                  <w14:ligatures w14:val="standardContextual"/>
                </w:rPr>
              </w:pPr>
              <w:hyperlink w:anchor="_Toc156381435" w:history="1">
                <w:r w:rsidR="003F2FC6" w:rsidRPr="00856A8C">
                  <w:rPr>
                    <w:rStyle w:val="Hyperlink"/>
                    <w:noProof/>
                  </w:rPr>
                  <w:t>1.10</w:t>
                </w:r>
                <w:r w:rsidR="003F2FC6">
                  <w:rPr>
                    <w:rFonts w:asciiTheme="minorHAnsi" w:eastAsiaTheme="minorEastAsia" w:hAnsiTheme="minorHAnsi"/>
                    <w:noProof/>
                    <w:kern w:val="2"/>
                    <w:lang w:eastAsia="de-CH"/>
                    <w14:ligatures w14:val="standardContextual"/>
                  </w:rPr>
                  <w:tab/>
                </w:r>
                <w:r w:rsidR="003F2FC6" w:rsidRPr="00856A8C">
                  <w:rPr>
                    <w:rStyle w:val="Hyperlink"/>
                    <w:noProof/>
                  </w:rPr>
                  <w:t>Anzeigen von Daten</w:t>
                </w:r>
                <w:r w:rsidR="003F2FC6">
                  <w:rPr>
                    <w:noProof/>
                    <w:webHidden/>
                  </w:rPr>
                  <w:tab/>
                </w:r>
                <w:r w:rsidR="003F2FC6">
                  <w:rPr>
                    <w:noProof/>
                    <w:webHidden/>
                  </w:rPr>
                  <w:fldChar w:fldCharType="begin"/>
                </w:r>
                <w:r w:rsidR="003F2FC6">
                  <w:rPr>
                    <w:noProof/>
                    <w:webHidden/>
                  </w:rPr>
                  <w:instrText xml:space="preserve"> PAGEREF _Toc156381435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3E4B157B" w14:textId="5A694573" w:rsidR="003F2FC6" w:rsidRDefault="00000000">
              <w:pPr>
                <w:pStyle w:val="TOC1"/>
                <w:rPr>
                  <w:rFonts w:asciiTheme="minorHAnsi" w:eastAsiaTheme="minorEastAsia" w:hAnsiTheme="minorHAnsi"/>
                  <w:kern w:val="2"/>
                  <w:lang w:eastAsia="de-CH"/>
                  <w14:ligatures w14:val="standardContextual"/>
                </w:rPr>
              </w:pPr>
              <w:hyperlink w:anchor="_Toc156381436" w:history="1">
                <w:r w:rsidR="003F2FC6" w:rsidRPr="00856A8C">
                  <w:rPr>
                    <w:rStyle w:val="Hyperlink"/>
                  </w:rPr>
                  <w:t>2</w:t>
                </w:r>
                <w:r w:rsidR="003F2FC6">
                  <w:rPr>
                    <w:rFonts w:asciiTheme="minorHAnsi" w:eastAsiaTheme="minorEastAsia" w:hAnsiTheme="minorHAnsi"/>
                    <w:kern w:val="2"/>
                    <w:lang w:eastAsia="de-CH"/>
                    <w14:ligatures w14:val="standardContextual"/>
                  </w:rPr>
                  <w:tab/>
                </w:r>
                <w:r w:rsidR="003F2FC6" w:rsidRPr="00856A8C">
                  <w:rPr>
                    <w:rStyle w:val="Hyperlink"/>
                  </w:rPr>
                  <w:t>Datenbankoperationen und -architektur</w:t>
                </w:r>
                <w:r w:rsidR="003F2FC6">
                  <w:rPr>
                    <w:webHidden/>
                  </w:rPr>
                  <w:tab/>
                </w:r>
                <w:r w:rsidR="003F2FC6">
                  <w:rPr>
                    <w:webHidden/>
                  </w:rPr>
                  <w:fldChar w:fldCharType="begin"/>
                </w:r>
                <w:r w:rsidR="003F2FC6">
                  <w:rPr>
                    <w:webHidden/>
                  </w:rPr>
                  <w:instrText xml:space="preserve"> PAGEREF _Toc156381436 \h </w:instrText>
                </w:r>
                <w:r w:rsidR="003F2FC6">
                  <w:rPr>
                    <w:webHidden/>
                  </w:rPr>
                </w:r>
                <w:r w:rsidR="003F2FC6">
                  <w:rPr>
                    <w:webHidden/>
                  </w:rPr>
                  <w:fldChar w:fldCharType="separate"/>
                </w:r>
                <w:r w:rsidR="003F2FC6">
                  <w:rPr>
                    <w:webHidden/>
                  </w:rPr>
                  <w:t>2</w:t>
                </w:r>
                <w:r w:rsidR="003F2FC6">
                  <w:rPr>
                    <w:webHidden/>
                  </w:rPr>
                  <w:fldChar w:fldCharType="end"/>
                </w:r>
              </w:hyperlink>
            </w:p>
            <w:p w14:paraId="6183E1BA" w14:textId="3A7F323D" w:rsidR="003F2FC6" w:rsidRDefault="00000000">
              <w:pPr>
                <w:pStyle w:val="TOC2"/>
                <w:rPr>
                  <w:rFonts w:asciiTheme="minorHAnsi" w:eastAsiaTheme="minorEastAsia" w:hAnsiTheme="minorHAnsi"/>
                  <w:noProof/>
                  <w:kern w:val="2"/>
                  <w:lang w:eastAsia="de-CH"/>
                  <w14:ligatures w14:val="standardContextual"/>
                </w:rPr>
              </w:pPr>
              <w:hyperlink w:anchor="_Toc156381437" w:history="1">
                <w:r w:rsidR="003F2FC6" w:rsidRPr="00856A8C">
                  <w:rPr>
                    <w:rStyle w:val="Hyperlink"/>
                    <w:noProof/>
                  </w:rPr>
                  <w:t>2.1</w:t>
                </w:r>
                <w:r w:rsidR="003F2FC6">
                  <w:rPr>
                    <w:rFonts w:asciiTheme="minorHAnsi" w:eastAsiaTheme="minorEastAsia" w:hAnsiTheme="minorHAnsi"/>
                    <w:noProof/>
                    <w:kern w:val="2"/>
                    <w:lang w:eastAsia="de-CH"/>
                    <w14:ligatures w14:val="standardContextual"/>
                  </w:rPr>
                  <w:tab/>
                </w:r>
                <w:r w:rsidR="003F2FC6" w:rsidRPr="00856A8C">
                  <w:rPr>
                    <w:rStyle w:val="Hyperlink"/>
                    <w:noProof/>
                  </w:rPr>
                  <w:t>Zugriffsberechtigungen</w:t>
                </w:r>
                <w:r w:rsidR="003F2FC6">
                  <w:rPr>
                    <w:noProof/>
                    <w:webHidden/>
                  </w:rPr>
                  <w:tab/>
                </w:r>
                <w:r w:rsidR="003F2FC6">
                  <w:rPr>
                    <w:noProof/>
                    <w:webHidden/>
                  </w:rPr>
                  <w:fldChar w:fldCharType="begin"/>
                </w:r>
                <w:r w:rsidR="003F2FC6">
                  <w:rPr>
                    <w:noProof/>
                    <w:webHidden/>
                  </w:rPr>
                  <w:instrText xml:space="preserve"> PAGEREF _Toc156381437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1B7798CE" w14:textId="2441E24E" w:rsidR="003F2FC6" w:rsidRDefault="00000000">
              <w:pPr>
                <w:pStyle w:val="TOC3"/>
                <w:rPr>
                  <w:rFonts w:asciiTheme="minorHAnsi" w:eastAsiaTheme="minorEastAsia" w:hAnsiTheme="minorHAnsi"/>
                  <w:noProof/>
                  <w:kern w:val="2"/>
                  <w:lang w:eastAsia="de-CH"/>
                  <w14:ligatures w14:val="standardContextual"/>
                </w:rPr>
              </w:pPr>
              <w:hyperlink w:anchor="_Toc156381438" w:history="1">
                <w:r w:rsidR="003F2FC6" w:rsidRPr="00856A8C">
                  <w:rPr>
                    <w:rStyle w:val="Hyperlink"/>
                    <w:noProof/>
                  </w:rPr>
                  <w:t>2.1.1</w:t>
                </w:r>
                <w:r w:rsidR="003F2FC6">
                  <w:rPr>
                    <w:rFonts w:asciiTheme="minorHAnsi" w:eastAsiaTheme="minorEastAsia" w:hAnsiTheme="minorHAnsi"/>
                    <w:noProof/>
                    <w:kern w:val="2"/>
                    <w:lang w:eastAsia="de-CH"/>
                    <w14:ligatures w14:val="standardContextual"/>
                  </w:rPr>
                  <w:tab/>
                </w:r>
                <w:r w:rsidR="003F2FC6" w:rsidRPr="00856A8C">
                  <w:rPr>
                    <w:rStyle w:val="Hyperlink"/>
                    <w:noProof/>
                  </w:rPr>
                  <w:t>Konzept</w:t>
                </w:r>
                <w:r w:rsidR="003F2FC6">
                  <w:rPr>
                    <w:noProof/>
                    <w:webHidden/>
                  </w:rPr>
                  <w:tab/>
                </w:r>
                <w:r w:rsidR="003F2FC6">
                  <w:rPr>
                    <w:noProof/>
                    <w:webHidden/>
                  </w:rPr>
                  <w:fldChar w:fldCharType="begin"/>
                </w:r>
                <w:r w:rsidR="003F2FC6">
                  <w:rPr>
                    <w:noProof/>
                    <w:webHidden/>
                  </w:rPr>
                  <w:instrText xml:space="preserve"> PAGEREF _Toc156381438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562DD074" w14:textId="5600C357" w:rsidR="003F2FC6" w:rsidRDefault="00000000">
              <w:pPr>
                <w:pStyle w:val="TOC3"/>
                <w:rPr>
                  <w:rFonts w:asciiTheme="minorHAnsi" w:eastAsiaTheme="minorEastAsia" w:hAnsiTheme="minorHAnsi"/>
                  <w:noProof/>
                  <w:kern w:val="2"/>
                  <w:lang w:eastAsia="de-CH"/>
                  <w14:ligatures w14:val="standardContextual"/>
                </w:rPr>
              </w:pPr>
              <w:hyperlink w:anchor="_Toc156381439" w:history="1">
                <w:r w:rsidR="003F2FC6" w:rsidRPr="00856A8C">
                  <w:rPr>
                    <w:rStyle w:val="Hyperlink"/>
                    <w:noProof/>
                  </w:rPr>
                  <w:t>2.1.2</w:t>
                </w:r>
                <w:r w:rsidR="003F2FC6">
                  <w:rPr>
                    <w:rFonts w:asciiTheme="minorHAnsi" w:eastAsiaTheme="minorEastAsia" w:hAnsiTheme="minorHAnsi"/>
                    <w:noProof/>
                    <w:kern w:val="2"/>
                    <w:lang w:eastAsia="de-CH"/>
                    <w14:ligatures w14:val="standardContextual"/>
                  </w:rPr>
                  <w:tab/>
                </w:r>
                <w:r w:rsidR="003F2FC6" w:rsidRPr="00856A8C">
                  <w:rPr>
                    <w:rStyle w:val="Hyperlink"/>
                    <w:noProof/>
                  </w:rPr>
                  <w:t>Befehle für die Umsetzung</w:t>
                </w:r>
                <w:r w:rsidR="003F2FC6">
                  <w:rPr>
                    <w:noProof/>
                    <w:webHidden/>
                  </w:rPr>
                  <w:tab/>
                </w:r>
                <w:r w:rsidR="003F2FC6">
                  <w:rPr>
                    <w:noProof/>
                    <w:webHidden/>
                  </w:rPr>
                  <w:fldChar w:fldCharType="begin"/>
                </w:r>
                <w:r w:rsidR="003F2FC6">
                  <w:rPr>
                    <w:noProof/>
                    <w:webHidden/>
                  </w:rPr>
                  <w:instrText xml:space="preserve"> PAGEREF _Toc156381439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36A2E621" w14:textId="67DAFC0C" w:rsidR="003F2FC6" w:rsidRDefault="00000000">
              <w:pPr>
                <w:pStyle w:val="TOC2"/>
                <w:rPr>
                  <w:rFonts w:asciiTheme="minorHAnsi" w:eastAsiaTheme="minorEastAsia" w:hAnsiTheme="minorHAnsi"/>
                  <w:noProof/>
                  <w:kern w:val="2"/>
                  <w:lang w:eastAsia="de-CH"/>
                  <w14:ligatures w14:val="standardContextual"/>
                </w:rPr>
              </w:pPr>
              <w:hyperlink w:anchor="_Toc156381440" w:history="1">
                <w:r w:rsidR="003F2FC6" w:rsidRPr="00856A8C">
                  <w:rPr>
                    <w:rStyle w:val="Hyperlink"/>
                    <w:noProof/>
                  </w:rPr>
                  <w:t>2.2</w:t>
                </w:r>
                <w:r w:rsidR="003F2FC6">
                  <w:rPr>
                    <w:rFonts w:asciiTheme="minorHAnsi" w:eastAsiaTheme="minorEastAsia" w:hAnsiTheme="minorHAnsi"/>
                    <w:noProof/>
                    <w:kern w:val="2"/>
                    <w:lang w:eastAsia="de-CH"/>
                    <w14:ligatures w14:val="standardContextual"/>
                  </w:rPr>
                  <w:tab/>
                </w:r>
                <w:r w:rsidR="003F2FC6" w:rsidRPr="00856A8C">
                  <w:rPr>
                    <w:rStyle w:val="Hyperlink"/>
                    <w:noProof/>
                  </w:rPr>
                  <w:t>Backup und Restore</w:t>
                </w:r>
                <w:r w:rsidR="003F2FC6">
                  <w:rPr>
                    <w:noProof/>
                    <w:webHidden/>
                  </w:rPr>
                  <w:tab/>
                </w:r>
                <w:r w:rsidR="003F2FC6">
                  <w:rPr>
                    <w:noProof/>
                    <w:webHidden/>
                  </w:rPr>
                  <w:fldChar w:fldCharType="begin"/>
                </w:r>
                <w:r w:rsidR="003F2FC6">
                  <w:rPr>
                    <w:noProof/>
                    <w:webHidden/>
                  </w:rPr>
                  <w:instrText xml:space="preserve"> PAGEREF _Toc156381440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226360B9" w14:textId="21C8592B" w:rsidR="003F2FC6" w:rsidRDefault="00000000">
              <w:pPr>
                <w:pStyle w:val="TOC3"/>
                <w:rPr>
                  <w:rFonts w:asciiTheme="minorHAnsi" w:eastAsiaTheme="minorEastAsia" w:hAnsiTheme="minorHAnsi"/>
                  <w:noProof/>
                  <w:kern w:val="2"/>
                  <w:lang w:eastAsia="de-CH"/>
                  <w14:ligatures w14:val="standardContextual"/>
                </w:rPr>
              </w:pPr>
              <w:hyperlink w:anchor="_Toc156381441" w:history="1">
                <w:r w:rsidR="003F2FC6" w:rsidRPr="00856A8C">
                  <w:rPr>
                    <w:rStyle w:val="Hyperlink"/>
                    <w:noProof/>
                  </w:rPr>
                  <w:t>2.2.1</w:t>
                </w:r>
                <w:r w:rsidR="003F2FC6">
                  <w:rPr>
                    <w:rFonts w:asciiTheme="minorHAnsi" w:eastAsiaTheme="minorEastAsia" w:hAnsiTheme="minorHAnsi"/>
                    <w:noProof/>
                    <w:kern w:val="2"/>
                    <w:lang w:eastAsia="de-CH"/>
                    <w14:ligatures w14:val="standardContextual"/>
                  </w:rPr>
                  <w:tab/>
                </w:r>
                <w:r w:rsidR="003F2FC6" w:rsidRPr="00856A8C">
                  <w:rPr>
                    <w:rStyle w:val="Hyperlink"/>
                    <w:noProof/>
                  </w:rPr>
                  <w:t>Befehl für Backup</w:t>
                </w:r>
                <w:r w:rsidR="003F2FC6">
                  <w:rPr>
                    <w:noProof/>
                    <w:webHidden/>
                  </w:rPr>
                  <w:tab/>
                </w:r>
                <w:r w:rsidR="003F2FC6">
                  <w:rPr>
                    <w:noProof/>
                    <w:webHidden/>
                  </w:rPr>
                  <w:fldChar w:fldCharType="begin"/>
                </w:r>
                <w:r w:rsidR="003F2FC6">
                  <w:rPr>
                    <w:noProof/>
                    <w:webHidden/>
                  </w:rPr>
                  <w:instrText xml:space="preserve"> PAGEREF _Toc156381441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59825FCA" w14:textId="26F612A4" w:rsidR="003F2FC6" w:rsidRDefault="00000000">
              <w:pPr>
                <w:pStyle w:val="TOC3"/>
                <w:rPr>
                  <w:rFonts w:asciiTheme="minorHAnsi" w:eastAsiaTheme="minorEastAsia" w:hAnsiTheme="minorHAnsi"/>
                  <w:noProof/>
                  <w:kern w:val="2"/>
                  <w:lang w:eastAsia="de-CH"/>
                  <w14:ligatures w14:val="standardContextual"/>
                </w:rPr>
              </w:pPr>
              <w:hyperlink w:anchor="_Toc156381442" w:history="1">
                <w:r w:rsidR="003F2FC6" w:rsidRPr="00856A8C">
                  <w:rPr>
                    <w:rStyle w:val="Hyperlink"/>
                    <w:noProof/>
                  </w:rPr>
                  <w:t>2.2.2</w:t>
                </w:r>
                <w:r w:rsidR="003F2FC6">
                  <w:rPr>
                    <w:rFonts w:asciiTheme="minorHAnsi" w:eastAsiaTheme="minorEastAsia" w:hAnsiTheme="minorHAnsi"/>
                    <w:noProof/>
                    <w:kern w:val="2"/>
                    <w:lang w:eastAsia="de-CH"/>
                    <w14:ligatures w14:val="standardContextual"/>
                  </w:rPr>
                  <w:tab/>
                </w:r>
                <w:r w:rsidR="003F2FC6" w:rsidRPr="00856A8C">
                  <w:rPr>
                    <w:rStyle w:val="Hyperlink"/>
                    <w:noProof/>
                  </w:rPr>
                  <w:t>Befehl für Restore</w:t>
                </w:r>
                <w:r w:rsidR="003F2FC6">
                  <w:rPr>
                    <w:noProof/>
                    <w:webHidden/>
                  </w:rPr>
                  <w:tab/>
                </w:r>
                <w:r w:rsidR="003F2FC6">
                  <w:rPr>
                    <w:noProof/>
                    <w:webHidden/>
                  </w:rPr>
                  <w:fldChar w:fldCharType="begin"/>
                </w:r>
                <w:r w:rsidR="003F2FC6">
                  <w:rPr>
                    <w:noProof/>
                    <w:webHidden/>
                  </w:rPr>
                  <w:instrText xml:space="preserve"> PAGEREF _Toc156381442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79A1A644" w14:textId="08A75974" w:rsidR="003F2FC6" w:rsidRDefault="00000000">
              <w:pPr>
                <w:pStyle w:val="TOC2"/>
                <w:rPr>
                  <w:rFonts w:asciiTheme="minorHAnsi" w:eastAsiaTheme="minorEastAsia" w:hAnsiTheme="minorHAnsi"/>
                  <w:noProof/>
                  <w:kern w:val="2"/>
                  <w:lang w:eastAsia="de-CH"/>
                  <w14:ligatures w14:val="standardContextual"/>
                </w:rPr>
              </w:pPr>
              <w:hyperlink w:anchor="_Toc156381443" w:history="1">
                <w:r w:rsidR="003F2FC6" w:rsidRPr="00856A8C">
                  <w:rPr>
                    <w:rStyle w:val="Hyperlink"/>
                    <w:noProof/>
                  </w:rPr>
                  <w:t>2.3</w:t>
                </w:r>
                <w:r w:rsidR="003F2FC6">
                  <w:rPr>
                    <w:rFonts w:asciiTheme="minorHAnsi" w:eastAsiaTheme="minorEastAsia" w:hAnsiTheme="minorHAnsi"/>
                    <w:noProof/>
                    <w:kern w:val="2"/>
                    <w:lang w:eastAsia="de-CH"/>
                    <w14:ligatures w14:val="standardContextual"/>
                  </w:rPr>
                  <w:tab/>
                </w:r>
                <w:r w:rsidR="003F2FC6" w:rsidRPr="00856A8C">
                  <w:rPr>
                    <w:rStyle w:val="Hyperlink"/>
                    <w:noProof/>
                  </w:rPr>
                  <w:t>Konzept für horizontale Skalierung</w:t>
                </w:r>
                <w:r w:rsidR="003F2FC6">
                  <w:rPr>
                    <w:noProof/>
                    <w:webHidden/>
                  </w:rPr>
                  <w:tab/>
                </w:r>
                <w:r w:rsidR="003F2FC6">
                  <w:rPr>
                    <w:noProof/>
                    <w:webHidden/>
                  </w:rPr>
                  <w:fldChar w:fldCharType="begin"/>
                </w:r>
                <w:r w:rsidR="003F2FC6">
                  <w:rPr>
                    <w:noProof/>
                    <w:webHidden/>
                  </w:rPr>
                  <w:instrText xml:space="preserve"> PAGEREF _Toc156381443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49746F65" w14:textId="2F8BA0C6" w:rsidR="003F2FC6" w:rsidRDefault="00000000">
              <w:pPr>
                <w:pStyle w:val="TOC1"/>
                <w:rPr>
                  <w:rFonts w:asciiTheme="minorHAnsi" w:eastAsiaTheme="minorEastAsia" w:hAnsiTheme="minorHAnsi"/>
                  <w:kern w:val="2"/>
                  <w:lang w:eastAsia="de-CH"/>
                  <w14:ligatures w14:val="standardContextual"/>
                </w:rPr>
              </w:pPr>
              <w:hyperlink w:anchor="_Toc156381444" w:history="1">
                <w:r w:rsidR="003F2FC6" w:rsidRPr="00856A8C">
                  <w:rPr>
                    <w:rStyle w:val="Hyperlink"/>
                  </w:rPr>
                  <w:t>3</w:t>
                </w:r>
                <w:r w:rsidR="003F2FC6">
                  <w:rPr>
                    <w:rFonts w:asciiTheme="minorHAnsi" w:eastAsiaTheme="minorEastAsia" w:hAnsiTheme="minorHAnsi"/>
                    <w:kern w:val="2"/>
                    <w:lang w:eastAsia="de-CH"/>
                    <w14:ligatures w14:val="standardContextual"/>
                  </w:rPr>
                  <w:tab/>
                </w:r>
                <w:r w:rsidR="003F2FC6" w:rsidRPr="00856A8C">
                  <w:rPr>
                    <w:rStyle w:val="Hyperlink"/>
                  </w:rPr>
                  <w:t>Applikation</w:t>
                </w:r>
                <w:r w:rsidR="003F2FC6">
                  <w:rPr>
                    <w:webHidden/>
                  </w:rPr>
                  <w:tab/>
                </w:r>
                <w:r w:rsidR="003F2FC6">
                  <w:rPr>
                    <w:webHidden/>
                  </w:rPr>
                  <w:fldChar w:fldCharType="begin"/>
                </w:r>
                <w:r w:rsidR="003F2FC6">
                  <w:rPr>
                    <w:webHidden/>
                  </w:rPr>
                  <w:instrText xml:space="preserve"> PAGEREF _Toc156381444 \h </w:instrText>
                </w:r>
                <w:r w:rsidR="003F2FC6">
                  <w:rPr>
                    <w:webHidden/>
                  </w:rPr>
                </w:r>
                <w:r w:rsidR="003F2FC6">
                  <w:rPr>
                    <w:webHidden/>
                  </w:rPr>
                  <w:fldChar w:fldCharType="separate"/>
                </w:r>
                <w:r w:rsidR="003F2FC6">
                  <w:rPr>
                    <w:webHidden/>
                  </w:rPr>
                  <w:t>2</w:t>
                </w:r>
                <w:r w:rsidR="003F2FC6">
                  <w:rPr>
                    <w:webHidden/>
                  </w:rPr>
                  <w:fldChar w:fldCharType="end"/>
                </w:r>
              </w:hyperlink>
            </w:p>
            <w:p w14:paraId="12E256BA" w14:textId="2C4F9FB9" w:rsidR="003F2FC6" w:rsidRDefault="00000000">
              <w:pPr>
                <w:pStyle w:val="TOC2"/>
                <w:rPr>
                  <w:rFonts w:asciiTheme="minorHAnsi" w:eastAsiaTheme="minorEastAsia" w:hAnsiTheme="minorHAnsi"/>
                  <w:noProof/>
                  <w:kern w:val="2"/>
                  <w:lang w:eastAsia="de-CH"/>
                  <w14:ligatures w14:val="standardContextual"/>
                </w:rPr>
              </w:pPr>
              <w:hyperlink w:anchor="_Toc156381445" w:history="1">
                <w:r w:rsidR="003F2FC6" w:rsidRPr="00856A8C">
                  <w:rPr>
                    <w:rStyle w:val="Hyperlink"/>
                    <w:noProof/>
                  </w:rPr>
                  <w:t>3.1</w:t>
                </w:r>
                <w:r w:rsidR="003F2FC6">
                  <w:rPr>
                    <w:rFonts w:asciiTheme="minorHAnsi" w:eastAsiaTheme="minorEastAsia" w:hAnsiTheme="minorHAnsi"/>
                    <w:noProof/>
                    <w:kern w:val="2"/>
                    <w:lang w:eastAsia="de-CH"/>
                    <w14:ligatures w14:val="standardContextual"/>
                  </w:rPr>
                  <w:tab/>
                </w:r>
                <w:r w:rsidR="003F2FC6" w:rsidRPr="00856A8C">
                  <w:rPr>
                    <w:rStyle w:val="Hyperlink"/>
                    <w:noProof/>
                  </w:rPr>
                  <w:t>Technologie</w:t>
                </w:r>
                <w:r w:rsidR="003F2FC6">
                  <w:rPr>
                    <w:noProof/>
                    <w:webHidden/>
                  </w:rPr>
                  <w:tab/>
                </w:r>
                <w:r w:rsidR="003F2FC6">
                  <w:rPr>
                    <w:noProof/>
                    <w:webHidden/>
                  </w:rPr>
                  <w:fldChar w:fldCharType="begin"/>
                </w:r>
                <w:r w:rsidR="003F2FC6">
                  <w:rPr>
                    <w:noProof/>
                    <w:webHidden/>
                  </w:rPr>
                  <w:instrText xml:space="preserve"> PAGEREF _Toc156381445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1025D9AB" w14:textId="4B7A3E1C" w:rsidR="003F2FC6" w:rsidRDefault="00000000">
              <w:pPr>
                <w:pStyle w:val="TOC2"/>
                <w:rPr>
                  <w:rFonts w:asciiTheme="minorHAnsi" w:eastAsiaTheme="minorEastAsia" w:hAnsiTheme="minorHAnsi"/>
                  <w:noProof/>
                  <w:kern w:val="2"/>
                  <w:lang w:eastAsia="de-CH"/>
                  <w14:ligatures w14:val="standardContextual"/>
                </w:rPr>
              </w:pPr>
              <w:hyperlink w:anchor="_Toc156381446" w:history="1">
                <w:r w:rsidR="003F2FC6" w:rsidRPr="00856A8C">
                  <w:rPr>
                    <w:rStyle w:val="Hyperlink"/>
                    <w:noProof/>
                  </w:rPr>
                  <w:t>3.2</w:t>
                </w:r>
                <w:r w:rsidR="003F2FC6">
                  <w:rPr>
                    <w:rFonts w:asciiTheme="minorHAnsi" w:eastAsiaTheme="minorEastAsia" w:hAnsiTheme="minorHAnsi"/>
                    <w:noProof/>
                    <w:kern w:val="2"/>
                    <w:lang w:eastAsia="de-CH"/>
                    <w14:ligatures w14:val="standardContextual"/>
                  </w:rPr>
                  <w:tab/>
                </w:r>
                <w:r w:rsidR="003F2FC6" w:rsidRPr="00856A8C">
                  <w:rPr>
                    <w:rStyle w:val="Hyperlink"/>
                    <w:noProof/>
                  </w:rPr>
                  <w:t>Aufbau der Applikation</w:t>
                </w:r>
                <w:r w:rsidR="003F2FC6">
                  <w:rPr>
                    <w:noProof/>
                    <w:webHidden/>
                  </w:rPr>
                  <w:tab/>
                </w:r>
                <w:r w:rsidR="003F2FC6">
                  <w:rPr>
                    <w:noProof/>
                    <w:webHidden/>
                  </w:rPr>
                  <w:fldChar w:fldCharType="begin"/>
                </w:r>
                <w:r w:rsidR="003F2FC6">
                  <w:rPr>
                    <w:noProof/>
                    <w:webHidden/>
                  </w:rPr>
                  <w:instrText xml:space="preserve"> PAGEREF _Toc156381446 \h </w:instrText>
                </w:r>
                <w:r w:rsidR="003F2FC6">
                  <w:rPr>
                    <w:noProof/>
                    <w:webHidden/>
                  </w:rPr>
                </w:r>
                <w:r w:rsidR="003F2FC6">
                  <w:rPr>
                    <w:noProof/>
                    <w:webHidden/>
                  </w:rPr>
                  <w:fldChar w:fldCharType="separate"/>
                </w:r>
                <w:r w:rsidR="003F2FC6">
                  <w:rPr>
                    <w:noProof/>
                    <w:webHidden/>
                  </w:rPr>
                  <w:t>2</w:t>
                </w:r>
                <w:r w:rsidR="003F2FC6">
                  <w:rPr>
                    <w:noProof/>
                    <w:webHidden/>
                  </w:rPr>
                  <w:fldChar w:fldCharType="end"/>
                </w:r>
              </w:hyperlink>
            </w:p>
            <w:p w14:paraId="171C1C29" w14:textId="1404A83F" w:rsidR="003F2FC6" w:rsidRDefault="00000000">
              <w:pPr>
                <w:pStyle w:val="TOC1"/>
                <w:rPr>
                  <w:rFonts w:asciiTheme="minorHAnsi" w:eastAsiaTheme="minorEastAsia" w:hAnsiTheme="minorHAnsi"/>
                  <w:kern w:val="2"/>
                  <w:lang w:eastAsia="de-CH"/>
                  <w14:ligatures w14:val="standardContextual"/>
                </w:rPr>
              </w:pPr>
              <w:hyperlink w:anchor="_Toc156381447" w:history="1">
                <w:r w:rsidR="003F2FC6" w:rsidRPr="00856A8C">
                  <w:rPr>
                    <w:rStyle w:val="Hyperlink"/>
                  </w:rPr>
                  <w:t>4</w:t>
                </w:r>
                <w:r w:rsidR="003F2FC6">
                  <w:rPr>
                    <w:rFonts w:asciiTheme="minorHAnsi" w:eastAsiaTheme="minorEastAsia" w:hAnsiTheme="minorHAnsi"/>
                    <w:kern w:val="2"/>
                    <w:lang w:eastAsia="de-CH"/>
                    <w14:ligatures w14:val="standardContextual"/>
                  </w:rPr>
                  <w:tab/>
                </w:r>
                <w:r w:rsidR="003F2FC6" w:rsidRPr="00856A8C">
                  <w:rPr>
                    <w:rStyle w:val="Hyperlink"/>
                  </w:rPr>
                  <w:t>Weitere Kompetenzen</w:t>
                </w:r>
                <w:r w:rsidR="003F2FC6">
                  <w:rPr>
                    <w:webHidden/>
                  </w:rPr>
                  <w:tab/>
                </w:r>
                <w:r w:rsidR="003F2FC6">
                  <w:rPr>
                    <w:webHidden/>
                  </w:rPr>
                  <w:fldChar w:fldCharType="begin"/>
                </w:r>
                <w:r w:rsidR="003F2FC6">
                  <w:rPr>
                    <w:webHidden/>
                  </w:rPr>
                  <w:instrText xml:space="preserve"> PAGEREF _Toc156381447 \h </w:instrText>
                </w:r>
                <w:r w:rsidR="003F2FC6">
                  <w:rPr>
                    <w:webHidden/>
                  </w:rPr>
                </w:r>
                <w:r w:rsidR="003F2FC6">
                  <w:rPr>
                    <w:webHidden/>
                  </w:rPr>
                  <w:fldChar w:fldCharType="separate"/>
                </w:r>
                <w:r w:rsidR="003F2FC6">
                  <w:rPr>
                    <w:webHidden/>
                  </w:rPr>
                  <w:t>2</w:t>
                </w:r>
                <w:r w:rsidR="003F2FC6">
                  <w:rPr>
                    <w:webHidden/>
                  </w:rPr>
                  <w:fldChar w:fldCharType="end"/>
                </w:r>
              </w:hyperlink>
            </w:p>
            <w:p w14:paraId="2C711CB9" w14:textId="3757F5EE" w:rsidR="003F2FC6" w:rsidRDefault="00000000">
              <w:pPr>
                <w:pStyle w:val="TOC1"/>
                <w:rPr>
                  <w:rFonts w:asciiTheme="minorHAnsi" w:eastAsiaTheme="minorEastAsia" w:hAnsiTheme="minorHAnsi"/>
                  <w:kern w:val="2"/>
                  <w:lang w:eastAsia="de-CH"/>
                  <w14:ligatures w14:val="standardContextual"/>
                </w:rPr>
              </w:pPr>
              <w:hyperlink w:anchor="_Toc156381448" w:history="1">
                <w:r w:rsidR="003F2FC6" w:rsidRPr="00856A8C">
                  <w:rPr>
                    <w:rStyle w:val="Hyperlink"/>
                  </w:rPr>
                  <w:t>5</w:t>
                </w:r>
                <w:r w:rsidR="003F2FC6">
                  <w:rPr>
                    <w:rFonts w:asciiTheme="minorHAnsi" w:eastAsiaTheme="minorEastAsia" w:hAnsiTheme="minorHAnsi"/>
                    <w:kern w:val="2"/>
                    <w:lang w:eastAsia="de-CH"/>
                    <w14:ligatures w14:val="standardContextual"/>
                  </w:rPr>
                  <w:tab/>
                </w:r>
                <w:r w:rsidR="003F2FC6" w:rsidRPr="00856A8C">
                  <w:rPr>
                    <w:rStyle w:val="Hyperlink"/>
                  </w:rPr>
                  <w:t>Arbeitsjournal, Reflexionen</w:t>
                </w:r>
                <w:r w:rsidR="003F2FC6">
                  <w:rPr>
                    <w:webHidden/>
                  </w:rPr>
                  <w:tab/>
                </w:r>
                <w:r w:rsidR="003F2FC6">
                  <w:rPr>
                    <w:webHidden/>
                  </w:rPr>
                  <w:fldChar w:fldCharType="begin"/>
                </w:r>
                <w:r w:rsidR="003F2FC6">
                  <w:rPr>
                    <w:webHidden/>
                  </w:rPr>
                  <w:instrText xml:space="preserve"> PAGEREF _Toc156381448 \h </w:instrText>
                </w:r>
                <w:r w:rsidR="003F2FC6">
                  <w:rPr>
                    <w:webHidden/>
                  </w:rPr>
                </w:r>
                <w:r w:rsidR="003F2FC6">
                  <w:rPr>
                    <w:webHidden/>
                  </w:rPr>
                  <w:fldChar w:fldCharType="separate"/>
                </w:r>
                <w:r w:rsidR="003F2FC6">
                  <w:rPr>
                    <w:webHidden/>
                  </w:rPr>
                  <w:t>3</w:t>
                </w:r>
                <w:r w:rsidR="003F2FC6">
                  <w:rPr>
                    <w:webHidden/>
                  </w:rPr>
                  <w:fldChar w:fldCharType="end"/>
                </w:r>
              </w:hyperlink>
            </w:p>
            <w:p w14:paraId="0A67B828" w14:textId="3D7BC16E" w:rsidR="003F2FC6" w:rsidRDefault="00000000">
              <w:pPr>
                <w:pStyle w:val="TOC2"/>
                <w:rPr>
                  <w:rFonts w:asciiTheme="minorHAnsi" w:eastAsiaTheme="minorEastAsia" w:hAnsiTheme="minorHAnsi"/>
                  <w:noProof/>
                  <w:kern w:val="2"/>
                  <w:lang w:eastAsia="de-CH"/>
                  <w14:ligatures w14:val="standardContextual"/>
                </w:rPr>
              </w:pPr>
              <w:hyperlink w:anchor="_Toc156381449" w:history="1">
                <w:r w:rsidR="003F2FC6" w:rsidRPr="00856A8C">
                  <w:rPr>
                    <w:rStyle w:val="Hyperlink"/>
                    <w:noProof/>
                  </w:rPr>
                  <w:t>5.1</w:t>
                </w:r>
                <w:r w:rsidR="003F2FC6">
                  <w:rPr>
                    <w:rFonts w:asciiTheme="minorHAnsi" w:eastAsiaTheme="minorEastAsia" w:hAnsiTheme="minorHAnsi"/>
                    <w:noProof/>
                    <w:kern w:val="2"/>
                    <w:lang w:eastAsia="de-CH"/>
                    <w14:ligatures w14:val="standardContextual"/>
                  </w:rPr>
                  <w:tab/>
                </w:r>
                <w:r w:rsidR="003F2FC6" w:rsidRPr="00856A8C">
                  <w:rPr>
                    <w:rStyle w:val="Hyperlink"/>
                    <w:noProof/>
                  </w:rPr>
                  <w:t>Journal Name 1</w:t>
                </w:r>
                <w:r w:rsidR="003F2FC6">
                  <w:rPr>
                    <w:noProof/>
                    <w:webHidden/>
                  </w:rPr>
                  <w:tab/>
                </w:r>
                <w:r w:rsidR="003F2FC6">
                  <w:rPr>
                    <w:noProof/>
                    <w:webHidden/>
                  </w:rPr>
                  <w:fldChar w:fldCharType="begin"/>
                </w:r>
                <w:r w:rsidR="003F2FC6">
                  <w:rPr>
                    <w:noProof/>
                    <w:webHidden/>
                  </w:rPr>
                  <w:instrText xml:space="preserve"> PAGEREF _Toc156381449 \h </w:instrText>
                </w:r>
                <w:r w:rsidR="003F2FC6">
                  <w:rPr>
                    <w:noProof/>
                    <w:webHidden/>
                  </w:rPr>
                </w:r>
                <w:r w:rsidR="003F2FC6">
                  <w:rPr>
                    <w:noProof/>
                    <w:webHidden/>
                  </w:rPr>
                  <w:fldChar w:fldCharType="separate"/>
                </w:r>
                <w:r w:rsidR="003F2FC6">
                  <w:rPr>
                    <w:noProof/>
                    <w:webHidden/>
                  </w:rPr>
                  <w:t>3</w:t>
                </w:r>
                <w:r w:rsidR="003F2FC6">
                  <w:rPr>
                    <w:noProof/>
                    <w:webHidden/>
                  </w:rPr>
                  <w:fldChar w:fldCharType="end"/>
                </w:r>
              </w:hyperlink>
            </w:p>
            <w:p w14:paraId="48108CEE" w14:textId="1CC2BE56" w:rsidR="003F2FC6" w:rsidRDefault="00000000">
              <w:pPr>
                <w:pStyle w:val="TOC2"/>
                <w:rPr>
                  <w:rFonts w:asciiTheme="minorHAnsi" w:eastAsiaTheme="minorEastAsia" w:hAnsiTheme="minorHAnsi"/>
                  <w:noProof/>
                  <w:kern w:val="2"/>
                  <w:lang w:eastAsia="de-CH"/>
                  <w14:ligatures w14:val="standardContextual"/>
                </w:rPr>
              </w:pPr>
              <w:hyperlink w:anchor="_Toc156381450" w:history="1">
                <w:r w:rsidR="003F2FC6" w:rsidRPr="00856A8C">
                  <w:rPr>
                    <w:rStyle w:val="Hyperlink"/>
                    <w:noProof/>
                  </w:rPr>
                  <w:t>5.2</w:t>
                </w:r>
                <w:r w:rsidR="003F2FC6">
                  <w:rPr>
                    <w:rFonts w:asciiTheme="minorHAnsi" w:eastAsiaTheme="minorEastAsia" w:hAnsiTheme="minorHAnsi"/>
                    <w:noProof/>
                    <w:kern w:val="2"/>
                    <w:lang w:eastAsia="de-CH"/>
                    <w14:ligatures w14:val="standardContextual"/>
                  </w:rPr>
                  <w:tab/>
                </w:r>
                <w:r w:rsidR="003F2FC6" w:rsidRPr="00856A8C">
                  <w:rPr>
                    <w:rStyle w:val="Hyperlink"/>
                    <w:noProof/>
                  </w:rPr>
                  <w:t>Journal Name 2</w:t>
                </w:r>
                <w:r w:rsidR="003F2FC6">
                  <w:rPr>
                    <w:noProof/>
                    <w:webHidden/>
                  </w:rPr>
                  <w:tab/>
                </w:r>
                <w:r w:rsidR="003F2FC6">
                  <w:rPr>
                    <w:noProof/>
                    <w:webHidden/>
                  </w:rPr>
                  <w:fldChar w:fldCharType="begin"/>
                </w:r>
                <w:r w:rsidR="003F2FC6">
                  <w:rPr>
                    <w:noProof/>
                    <w:webHidden/>
                  </w:rPr>
                  <w:instrText xml:space="preserve"> PAGEREF _Toc156381450 \h </w:instrText>
                </w:r>
                <w:r w:rsidR="003F2FC6">
                  <w:rPr>
                    <w:noProof/>
                    <w:webHidden/>
                  </w:rPr>
                </w:r>
                <w:r w:rsidR="003F2FC6">
                  <w:rPr>
                    <w:noProof/>
                    <w:webHidden/>
                  </w:rPr>
                  <w:fldChar w:fldCharType="separate"/>
                </w:r>
                <w:r w:rsidR="003F2FC6">
                  <w:rPr>
                    <w:noProof/>
                    <w:webHidden/>
                  </w:rPr>
                  <w:t>3</w:t>
                </w:r>
                <w:r w:rsidR="003F2FC6">
                  <w:rPr>
                    <w:noProof/>
                    <w:webHidden/>
                  </w:rPr>
                  <w:fldChar w:fldCharType="end"/>
                </w:r>
              </w:hyperlink>
            </w:p>
            <w:p w14:paraId="74CBAEBD" w14:textId="760CB524" w:rsidR="003F2FC6" w:rsidRDefault="003F2FC6">
              <w:r>
                <w:rPr>
                  <w:b/>
                  <w:bCs/>
                  <w:lang w:val="de-DE"/>
                </w:rPr>
                <w:fldChar w:fldCharType="end"/>
              </w:r>
            </w:p>
          </w:sdtContent>
        </w:sdt>
        <w:p w14:paraId="12895C33" w14:textId="294E194E" w:rsidR="00F82209" w:rsidRDefault="00000000" w:rsidP="00D52C6D"/>
      </w:sdtContent>
    </w:sdt>
    <w:p w14:paraId="5CB980A9" w14:textId="77777777" w:rsidR="003F2FC6" w:rsidRDefault="003F2FC6" w:rsidP="003F2FC6">
      <w:r>
        <w:br w:type="page"/>
      </w:r>
    </w:p>
    <w:p w14:paraId="1C95BE91" w14:textId="1CD318EF" w:rsidR="0038477E" w:rsidRDefault="0038477E" w:rsidP="008D5454">
      <w:pPr>
        <w:pStyle w:val="Heading1"/>
      </w:pPr>
      <w:bookmarkStart w:id="0" w:name="_Toc156381425"/>
      <w:r>
        <w:lastRenderedPageBreak/>
        <w:t>NoSQL-Datenbank</w:t>
      </w:r>
      <w:bookmarkEnd w:id="0"/>
    </w:p>
    <w:p w14:paraId="08E1B275" w14:textId="566C8777" w:rsidR="007D5666" w:rsidRDefault="00716888" w:rsidP="0038477E">
      <w:pPr>
        <w:pStyle w:val="Heading2"/>
      </w:pPr>
      <w:bookmarkStart w:id="1" w:name="_Toc156381426"/>
      <w:r>
        <w:t>Projekt</w:t>
      </w:r>
      <w:r w:rsidR="00E170E5">
        <w:t>idee</w:t>
      </w:r>
      <w:bookmarkEnd w:id="1"/>
    </w:p>
    <w:p w14:paraId="43BED7CC" w14:textId="55DC99C6" w:rsidR="00C74F90" w:rsidRPr="00C74F90" w:rsidRDefault="00C74F90" w:rsidP="00C74F90">
      <w:pPr>
        <w:pStyle w:val="Text"/>
      </w:pPr>
      <w:r>
        <w:t>Eine Datenbank für eine Bibliothek, um das effiziente Verwalten, Verleihen und Zurückgeben zu ermöglichen.</w:t>
      </w:r>
    </w:p>
    <w:p w14:paraId="7418B0B7" w14:textId="76697507" w:rsidR="00D54A7B" w:rsidRDefault="00D54A7B" w:rsidP="00D54A7B">
      <w:pPr>
        <w:pStyle w:val="Heading2"/>
      </w:pPr>
      <w:bookmarkStart w:id="2" w:name="_Toc156381427"/>
      <w:r>
        <w:t>NoSQL-Datenbank</w:t>
      </w:r>
      <w:bookmarkEnd w:id="2"/>
    </w:p>
    <w:p w14:paraId="5D69FFB6" w14:textId="3F785ADF" w:rsidR="00C74F90" w:rsidRPr="00C74F90" w:rsidRDefault="00C74F90" w:rsidP="00C74F90">
      <w:pPr>
        <w:pStyle w:val="Text"/>
      </w:pPr>
      <w:r>
        <w:t>Wir haben uns für die NoSQL-Datenbank MongoDB entschieden. Zum einen, weil uns gesagt wurde, dass dies am einfachsten wäre, zum anderen, weil wir dadurch etwas Neues lernen können. Die Sprache von bspw. Cassandra können wir bereits.</w:t>
      </w:r>
    </w:p>
    <w:p w14:paraId="2B9A0D90" w14:textId="4293E54E" w:rsidR="00B77FE8" w:rsidRDefault="0038477E" w:rsidP="00B77FE8">
      <w:pPr>
        <w:pStyle w:val="Heading2"/>
      </w:pPr>
      <w:bookmarkStart w:id="3" w:name="_Toc156381428"/>
      <w:r>
        <w:t xml:space="preserve">Konzeptionelles </w:t>
      </w:r>
      <w:r w:rsidR="00716888">
        <w:t>Datenmodell</w:t>
      </w:r>
      <w:bookmarkEnd w:id="3"/>
    </w:p>
    <w:p w14:paraId="0AD30B96" w14:textId="26B1655D" w:rsidR="00B77FE8" w:rsidRPr="00B77FE8" w:rsidRDefault="00B77FE8" w:rsidP="00B77FE8">
      <w:pPr>
        <w:pStyle w:val="Text"/>
      </w:pPr>
      <w:r>
        <w:rPr>
          <w:noProof/>
        </w:rPr>
        <w:drawing>
          <wp:inline distT="0" distB="0" distL="0" distR="0" wp14:anchorId="57437684" wp14:editId="62E28266">
            <wp:extent cx="3924300" cy="2514600"/>
            <wp:effectExtent l="0" t="0" r="0" b="0"/>
            <wp:docPr id="1827834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514600"/>
                    </a:xfrm>
                    <a:prstGeom prst="rect">
                      <a:avLst/>
                    </a:prstGeom>
                    <a:noFill/>
                    <a:ln>
                      <a:noFill/>
                    </a:ln>
                  </pic:spPr>
                </pic:pic>
              </a:graphicData>
            </a:graphic>
          </wp:inline>
        </w:drawing>
      </w:r>
    </w:p>
    <w:p w14:paraId="69E5E75A" w14:textId="665E70DB" w:rsidR="00F81E44" w:rsidRDefault="0038477E" w:rsidP="00B77FE8">
      <w:pPr>
        <w:pStyle w:val="Heading2"/>
      </w:pPr>
      <w:bookmarkStart w:id="4" w:name="_Toc156381429"/>
      <w:r>
        <w:t>Logisches Datenmodell</w:t>
      </w:r>
      <w:bookmarkEnd w:id="4"/>
    </w:p>
    <w:p w14:paraId="3C900DA5" w14:textId="091ACAAC" w:rsidR="00B77FE8" w:rsidRDefault="006E7CB6" w:rsidP="00B77FE8">
      <w:pPr>
        <w:pStyle w:val="Text"/>
      </w:pPr>
      <w:r w:rsidRPr="006E7CB6">
        <w:rPr>
          <w:b/>
          <w:bCs/>
        </w:rPr>
        <w:t>Beispieldokumente</w:t>
      </w:r>
      <w:r>
        <w:rPr>
          <w:b/>
          <w:bCs/>
        </w:rPr>
        <w:t>:</w:t>
      </w:r>
      <w:r>
        <w:rPr>
          <w:b/>
          <w:bCs/>
        </w:rPr>
        <w:br/>
      </w:r>
      <w:hyperlink r:id="rId10" w:history="1">
        <w:r w:rsidRPr="006E7CB6">
          <w:rPr>
            <w:rStyle w:val="Hyperlink"/>
          </w:rPr>
          <w:t>https://github.com/lorinsinzig/mylibrary/tree/master/Kapitel%201/Beispieldokumente</w:t>
        </w:r>
      </w:hyperlink>
    </w:p>
    <w:p w14:paraId="53E46251" w14:textId="61FFCCD8" w:rsidR="00CE6113" w:rsidRDefault="00390F16" w:rsidP="00390F16">
      <w:pPr>
        <w:spacing w:after="160"/>
        <w:rPr>
          <w:b/>
        </w:rPr>
      </w:pPr>
      <w:r>
        <w:rPr>
          <w:b/>
        </w:rPr>
        <w:lastRenderedPageBreak/>
        <w:t>Datenmodelle:</w:t>
      </w:r>
      <w:r>
        <w:rPr>
          <w:b/>
        </w:rPr>
        <w:br/>
      </w:r>
      <w:r>
        <w:rPr>
          <w:noProof/>
        </w:rPr>
        <w:drawing>
          <wp:inline distT="0" distB="0" distL="0" distR="0" wp14:anchorId="143C5CB8" wp14:editId="1DAF1D32">
            <wp:extent cx="5762625" cy="5181600"/>
            <wp:effectExtent l="0" t="0" r="9525" b="0"/>
            <wp:docPr id="145062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181600"/>
                    </a:xfrm>
                    <a:prstGeom prst="rect">
                      <a:avLst/>
                    </a:prstGeom>
                    <a:noFill/>
                    <a:ln>
                      <a:noFill/>
                    </a:ln>
                  </pic:spPr>
                </pic:pic>
              </a:graphicData>
            </a:graphic>
          </wp:inline>
        </w:drawing>
      </w:r>
    </w:p>
    <w:p w14:paraId="4BA196B0" w14:textId="5A1470C4" w:rsidR="00390F16" w:rsidRDefault="00390F16" w:rsidP="00390F16">
      <w:pPr>
        <w:spacing w:after="160"/>
      </w:pPr>
      <w:r>
        <w:rPr>
          <w:b/>
          <w:noProof/>
        </w:rPr>
        <w:lastRenderedPageBreak/>
        <w:drawing>
          <wp:inline distT="0" distB="0" distL="0" distR="0" wp14:anchorId="3FB15DBA" wp14:editId="7E92A016">
            <wp:extent cx="5753100" cy="4972050"/>
            <wp:effectExtent l="0" t="0" r="0" b="0"/>
            <wp:docPr id="695257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972050"/>
                    </a:xfrm>
                    <a:prstGeom prst="rect">
                      <a:avLst/>
                    </a:prstGeom>
                    <a:noFill/>
                    <a:ln>
                      <a:noFill/>
                    </a:ln>
                  </pic:spPr>
                </pic:pic>
              </a:graphicData>
            </a:graphic>
          </wp:inline>
        </w:drawing>
      </w:r>
    </w:p>
    <w:p w14:paraId="1E722D76" w14:textId="64F08A74" w:rsidR="00390F16" w:rsidRPr="00390F16" w:rsidRDefault="00390F16" w:rsidP="00390F16">
      <w:pPr>
        <w:spacing w:after="160"/>
      </w:pPr>
      <w:r>
        <w:rPr>
          <w:noProof/>
        </w:rPr>
        <w:lastRenderedPageBreak/>
        <w:drawing>
          <wp:inline distT="0" distB="0" distL="0" distR="0" wp14:anchorId="6093B2FB" wp14:editId="50ABABF4">
            <wp:extent cx="5753100" cy="6896100"/>
            <wp:effectExtent l="0" t="0" r="0" b="0"/>
            <wp:docPr id="162320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6896100"/>
                    </a:xfrm>
                    <a:prstGeom prst="rect">
                      <a:avLst/>
                    </a:prstGeom>
                    <a:noFill/>
                    <a:ln>
                      <a:noFill/>
                    </a:ln>
                  </pic:spPr>
                </pic:pic>
              </a:graphicData>
            </a:graphic>
          </wp:inline>
        </w:drawing>
      </w:r>
    </w:p>
    <w:p w14:paraId="59C65B50" w14:textId="1C6EAF8B" w:rsidR="00F81E44" w:rsidRDefault="0038477E" w:rsidP="0038477E">
      <w:pPr>
        <w:pStyle w:val="Heading2"/>
      </w:pPr>
      <w:bookmarkStart w:id="5" w:name="_Toc156381430"/>
      <w:r>
        <w:t>Physisches Datenmodell</w:t>
      </w:r>
      <w:bookmarkEnd w:id="5"/>
    </w:p>
    <w:p w14:paraId="1966A945" w14:textId="0FFFE2B0" w:rsidR="00CE6113" w:rsidRPr="00483FC7" w:rsidRDefault="00AD2BF4" w:rsidP="00483FC7">
      <w:pPr>
        <w:pStyle w:val="Text"/>
        <w:rPr>
          <w:rFonts w:ascii="Arial Monospaced" w:hAnsi="Arial Monospaced"/>
        </w:rPr>
      </w:pPr>
      <w:proofErr w:type="spellStart"/>
      <w:r w:rsidRPr="00AD2BF4">
        <w:rPr>
          <w:rFonts w:ascii="Arial Monospaced" w:hAnsi="Arial Monospaced"/>
        </w:rPr>
        <w:t>use</w:t>
      </w:r>
      <w:proofErr w:type="spellEnd"/>
      <w:r w:rsidRPr="00AD2BF4">
        <w:rPr>
          <w:rFonts w:ascii="Arial Monospaced" w:hAnsi="Arial Monospaced"/>
        </w:rPr>
        <w:t xml:space="preserve"> </w:t>
      </w:r>
      <w:proofErr w:type="spellStart"/>
      <w:r w:rsidRPr="00AD2BF4">
        <w:rPr>
          <w:rFonts w:ascii="Arial Monospaced" w:hAnsi="Arial Monospaced"/>
        </w:rPr>
        <w:t>mylibrary</w:t>
      </w:r>
      <w:bookmarkStart w:id="6" w:name="_Toc156381431"/>
      <w:proofErr w:type="spellEnd"/>
    </w:p>
    <w:p w14:paraId="3A6127CF" w14:textId="35A86CE7" w:rsidR="0038477E" w:rsidRDefault="0038477E" w:rsidP="000073B0">
      <w:pPr>
        <w:pStyle w:val="Heading2"/>
      </w:pPr>
      <w:r>
        <w:t>Einfügen von Daten</w:t>
      </w:r>
      <w:bookmarkEnd w:id="6"/>
    </w:p>
    <w:p w14:paraId="16A8C28E" w14:textId="03DAC5A1" w:rsidR="00AD2BF4" w:rsidRDefault="00AD2BF4" w:rsidP="006E7CB6">
      <w:pPr>
        <w:pStyle w:val="Text"/>
        <w:spacing w:before="0" w:after="0"/>
        <w:rPr>
          <w:color w:val="2E74B5" w:themeColor="accent1" w:themeShade="BF"/>
          <w:u w:val="single"/>
        </w:rPr>
      </w:pPr>
      <w:r>
        <w:t>Im folgenden verlinkten File sind die die Befehle für das Einfügen von Daten zu finden:</w:t>
      </w:r>
    </w:p>
    <w:p w14:paraId="24CB5E7F" w14:textId="1D9394E9" w:rsidR="00AD2BF4" w:rsidRPr="00AD2BF4" w:rsidRDefault="00000000" w:rsidP="00AD2BF4">
      <w:pPr>
        <w:pStyle w:val="Text"/>
        <w:rPr>
          <w:color w:val="2E74B5" w:themeColor="accent1" w:themeShade="BF"/>
          <w:u w:val="single"/>
        </w:rPr>
      </w:pPr>
      <w:hyperlink r:id="rId14" w:history="1">
        <w:r w:rsidR="00AD2BF4" w:rsidRPr="00DD7F61">
          <w:rPr>
            <w:rStyle w:val="Hyperlink"/>
            <w:color w:val="034990" w:themeColor="hyperlink" w:themeShade="BF"/>
          </w:rPr>
          <w:t>https://github.com/lorinsinzig/mylibrary/blob/fe9e88db4ed40a09d75e7e76071a63fe11a512a6/Kapitel%201/insert.js</w:t>
        </w:r>
      </w:hyperlink>
    </w:p>
    <w:p w14:paraId="0D48CD3C" w14:textId="0B0E6B2E" w:rsidR="008E1287" w:rsidRDefault="0038477E" w:rsidP="0038477E">
      <w:pPr>
        <w:pStyle w:val="Heading2"/>
      </w:pPr>
      <w:bookmarkStart w:id="7" w:name="_Toc156381432"/>
      <w:r>
        <w:lastRenderedPageBreak/>
        <w:t>Ändern von Daten</w:t>
      </w:r>
      <w:bookmarkEnd w:id="7"/>
    </w:p>
    <w:p w14:paraId="5B772CDF" w14:textId="77777777" w:rsidR="00AD2BF4" w:rsidRDefault="00AD2BF4" w:rsidP="006E7CB6">
      <w:pPr>
        <w:pStyle w:val="Text"/>
        <w:spacing w:after="0"/>
      </w:pPr>
      <w:bookmarkStart w:id="8" w:name="_Toc156381433"/>
      <w:r>
        <w:t>Im folgenden verlinkten File sind die die Befehle für das Einfügen von Daten zu finden:</w:t>
      </w:r>
    </w:p>
    <w:p w14:paraId="658C1991" w14:textId="6A48858E" w:rsidR="00AD2BF4" w:rsidRDefault="00000000" w:rsidP="00AD2BF4">
      <w:pPr>
        <w:pStyle w:val="Text"/>
        <w:rPr>
          <w:color w:val="2E74B5" w:themeColor="accent1" w:themeShade="BF"/>
          <w:u w:val="single"/>
        </w:rPr>
      </w:pPr>
      <w:hyperlink r:id="rId15" w:history="1">
        <w:r w:rsidR="00AD2BF4" w:rsidRPr="00DD7F61">
          <w:rPr>
            <w:rStyle w:val="Hyperlink"/>
            <w:color w:val="034990" w:themeColor="hyperlink" w:themeShade="BF"/>
          </w:rPr>
          <w:t>https://github.com/lorinsinzig/mylibrary/blob/fe9e88db4ed40a09d75e7e76071a63fe11a512a6/Kapitel%201/update.js</w:t>
        </w:r>
      </w:hyperlink>
    </w:p>
    <w:p w14:paraId="629F6642" w14:textId="463ACD0E" w:rsidR="000073B0" w:rsidRDefault="000073B0" w:rsidP="0038477E">
      <w:pPr>
        <w:pStyle w:val="Heading2"/>
      </w:pPr>
      <w:r>
        <w:t>Löschen von Daten</w:t>
      </w:r>
      <w:bookmarkEnd w:id="8"/>
    </w:p>
    <w:p w14:paraId="3B7C50D3" w14:textId="792CF9FE" w:rsidR="00251692" w:rsidRPr="00251692" w:rsidRDefault="00251692" w:rsidP="006E7CB6">
      <w:pPr>
        <w:pStyle w:val="Text"/>
        <w:spacing w:after="0"/>
      </w:pPr>
      <w:r>
        <w:t>Im folgenden verlinkten File sind die die Befehle für das Löschen von Daten zu finden:</w:t>
      </w:r>
    </w:p>
    <w:p w14:paraId="3835018F" w14:textId="4D7498A3" w:rsidR="00251692" w:rsidRPr="00251692" w:rsidRDefault="00000000" w:rsidP="00251692">
      <w:pPr>
        <w:pStyle w:val="Text"/>
        <w:rPr>
          <w:color w:val="2E74B5" w:themeColor="accent1" w:themeShade="BF"/>
          <w:u w:val="single"/>
        </w:rPr>
      </w:pPr>
      <w:hyperlink r:id="rId16" w:history="1">
        <w:r w:rsidR="00251692" w:rsidRPr="00DD7F61">
          <w:rPr>
            <w:rStyle w:val="Hyperlink"/>
            <w:color w:val="034990" w:themeColor="hyperlink" w:themeShade="BF"/>
          </w:rPr>
          <w:t>https://github.com/lorinsinzig/mylibrary/blob/fe9e88db4ed40a09d75e7e76071a63fe11a512a6/Kapitel%201/delete.js</w:t>
        </w:r>
      </w:hyperlink>
    </w:p>
    <w:p w14:paraId="7DA3C73C" w14:textId="7DB97F32" w:rsidR="00A83ACB" w:rsidRDefault="00A83ACB" w:rsidP="00A83ACB">
      <w:pPr>
        <w:pStyle w:val="Heading2"/>
      </w:pPr>
      <w:bookmarkStart w:id="9" w:name="_Toc156381434"/>
      <w:r>
        <w:t>Dynamische Daten</w:t>
      </w:r>
      <w:bookmarkEnd w:id="9"/>
    </w:p>
    <w:p w14:paraId="71BC4285" w14:textId="6743F3CC" w:rsidR="00251692" w:rsidRDefault="00251692" w:rsidP="00251692">
      <w:pPr>
        <w:pStyle w:val="Text"/>
      </w:pPr>
      <w:r>
        <w:t>Folgend sind zwei Befehle, für zwei Entitäten mit unterschiedlichen Attributen:</w:t>
      </w:r>
    </w:p>
    <w:p w14:paraId="1962AE04" w14:textId="6C230DFB" w:rsidR="00251692" w:rsidRDefault="00251692" w:rsidP="006E7CB6">
      <w:pPr>
        <w:pStyle w:val="Text"/>
        <w:spacing w:after="0"/>
      </w:pPr>
      <w:r>
        <w:t>Entität 1:</w:t>
      </w:r>
    </w:p>
    <w:p w14:paraId="4EEEF12F" w14:textId="010726A2" w:rsidR="00251692" w:rsidRDefault="00251692" w:rsidP="006E7CB6">
      <w:pPr>
        <w:pStyle w:val="Text"/>
        <w:spacing w:before="0"/>
        <w:ind w:left="709" w:hanging="709"/>
        <w:rPr>
          <w:rFonts w:ascii="Arial Monospaced" w:hAnsi="Arial Monospaced" w:cs="Arial"/>
          <w:color w:val="000000" w:themeColor="text1"/>
          <w:sz w:val="21"/>
          <w:szCs w:val="21"/>
          <w:shd w:val="clear" w:color="auto" w:fill="FFFFFF"/>
        </w:rPr>
      </w:pPr>
      <w:proofErr w:type="spellStart"/>
      <w:proofErr w:type="gramStart"/>
      <w:r w:rsidRPr="00251692">
        <w:rPr>
          <w:rFonts w:ascii="Arial Monospaced" w:hAnsi="Arial Monospaced"/>
          <w:color w:val="000000" w:themeColor="text1"/>
        </w:rPr>
        <w:t>db.personen</w:t>
      </w:r>
      <w:proofErr w:type="gramEnd"/>
      <w:r w:rsidRPr="00251692">
        <w:rPr>
          <w:rFonts w:ascii="Arial Monospaced" w:hAnsi="Arial Monospaced"/>
          <w:color w:val="000000" w:themeColor="text1"/>
        </w:rPr>
        <w:t>.</w:t>
      </w:r>
      <w:r w:rsidRPr="00251692">
        <w:rPr>
          <w:rFonts w:ascii="Arial Monospaced" w:hAnsi="Arial Monospaced"/>
          <w:color w:val="FF0000"/>
        </w:rPr>
        <w:t>findOne</w:t>
      </w:r>
      <w:proofErr w:type="spellEnd"/>
      <w:r w:rsidRPr="00251692">
        <w:rPr>
          <w:rFonts w:ascii="Arial Monospaced" w:hAnsi="Arial Monospaced"/>
          <w:color w:val="000000" w:themeColor="text1"/>
        </w:rPr>
        <w:t>({</w:t>
      </w:r>
      <w:r w:rsidRPr="00251692">
        <w:rPr>
          <w:rFonts w:ascii="Arial Monospaced" w:hAnsi="Arial Monospaced" w:cs="Arial"/>
          <w:color w:val="00B050"/>
          <w:sz w:val="21"/>
          <w:szCs w:val="21"/>
          <w:shd w:val="clear" w:color="auto" w:fill="FFFFFF"/>
        </w:rPr>
        <w:t>"</w:t>
      </w:r>
      <w:proofErr w:type="spellStart"/>
      <w:r w:rsidRPr="00251692">
        <w:rPr>
          <w:rFonts w:ascii="Arial Monospaced" w:hAnsi="Arial Monospaced" w:cs="Arial"/>
          <w:color w:val="00B050"/>
          <w:sz w:val="21"/>
          <w:szCs w:val="21"/>
          <w:shd w:val="clear" w:color="auto" w:fill="FFFFFF"/>
        </w:rPr>
        <w:t>telefon</w:t>
      </w:r>
      <w:proofErr w:type="spellEnd"/>
      <w:r w:rsidRPr="00251692">
        <w:rPr>
          <w:rFonts w:ascii="Arial Monospaced" w:hAnsi="Arial Monospaced" w:cs="Arial"/>
          <w:color w:val="00B050"/>
          <w:sz w:val="21"/>
          <w:szCs w:val="21"/>
          <w:shd w:val="clear" w:color="auto" w:fill="FFFFFF"/>
        </w:rPr>
        <w:t>"</w:t>
      </w:r>
      <w:r w:rsidRPr="00251692">
        <w:rPr>
          <w:rFonts w:ascii="Arial Monospaced" w:hAnsi="Arial Monospaced" w:cs="Arial"/>
          <w:color w:val="000000" w:themeColor="text1"/>
          <w:sz w:val="21"/>
          <w:szCs w:val="21"/>
          <w:shd w:val="clear" w:color="auto" w:fill="FFFFFF"/>
        </w:rPr>
        <w:t xml:space="preserve">: </w:t>
      </w:r>
      <w:r w:rsidRPr="00251692">
        <w:rPr>
          <w:rFonts w:ascii="Arial Monospaced" w:hAnsi="Arial Monospaced" w:cs="Arial"/>
          <w:color w:val="00B050"/>
          <w:sz w:val="21"/>
          <w:szCs w:val="21"/>
          <w:shd w:val="clear" w:color="auto" w:fill="FFFFFF"/>
        </w:rPr>
        <w:t>"+1234567890"</w:t>
      </w:r>
      <w:r w:rsidRPr="00251692">
        <w:rPr>
          <w:rFonts w:ascii="Arial Monospaced" w:hAnsi="Arial Monospaced" w:cs="Arial"/>
          <w:color w:val="000000" w:themeColor="text1"/>
          <w:sz w:val="21"/>
          <w:szCs w:val="21"/>
          <w:shd w:val="clear" w:color="auto" w:fill="FFFFFF"/>
        </w:rPr>
        <w:t>});</w:t>
      </w:r>
    </w:p>
    <w:p w14:paraId="14B27AFB" w14:textId="1F55EB3F" w:rsidR="00251692" w:rsidRPr="00251692" w:rsidRDefault="00251692" w:rsidP="006E7CB6">
      <w:pPr>
        <w:pStyle w:val="Text"/>
        <w:spacing w:after="0"/>
        <w:ind w:left="709" w:hanging="709"/>
        <w:rPr>
          <w:rFonts w:cstheme="minorHAnsi"/>
          <w:color w:val="000000" w:themeColor="text1"/>
          <w:sz w:val="21"/>
          <w:szCs w:val="21"/>
          <w:shd w:val="clear" w:color="auto" w:fill="FFFFFF"/>
        </w:rPr>
      </w:pPr>
      <w:r>
        <w:rPr>
          <w:rFonts w:cstheme="minorHAnsi"/>
          <w:color w:val="000000" w:themeColor="text1"/>
          <w:sz w:val="21"/>
          <w:szCs w:val="21"/>
          <w:shd w:val="clear" w:color="auto" w:fill="FFFFFF"/>
        </w:rPr>
        <w:t>Entität 2:</w:t>
      </w:r>
    </w:p>
    <w:p w14:paraId="6FAEE40C" w14:textId="69D98EB6" w:rsidR="00251692" w:rsidRPr="00251692" w:rsidRDefault="00251692" w:rsidP="006E7CB6">
      <w:pPr>
        <w:pStyle w:val="Text"/>
        <w:spacing w:before="0"/>
        <w:ind w:left="709" w:hanging="709"/>
        <w:rPr>
          <w:rFonts w:ascii="Arial Monospaced" w:hAnsi="Arial Monospaced"/>
          <w:color w:val="000000" w:themeColor="text1"/>
        </w:rPr>
      </w:pPr>
      <w:proofErr w:type="spellStart"/>
      <w:proofErr w:type="gramStart"/>
      <w:r w:rsidRPr="00251692">
        <w:rPr>
          <w:rFonts w:ascii="Arial Monospaced" w:hAnsi="Arial Monospaced"/>
          <w:color w:val="000000" w:themeColor="text1"/>
        </w:rPr>
        <w:t>db.personen</w:t>
      </w:r>
      <w:proofErr w:type="gramEnd"/>
      <w:r w:rsidRPr="00251692">
        <w:rPr>
          <w:rFonts w:ascii="Arial Monospaced" w:hAnsi="Arial Monospaced"/>
          <w:color w:val="000000" w:themeColor="text1"/>
        </w:rPr>
        <w:t>.</w:t>
      </w:r>
      <w:r w:rsidRPr="00251692">
        <w:rPr>
          <w:rFonts w:ascii="Arial Monospaced" w:hAnsi="Arial Monospaced"/>
          <w:color w:val="FF0000"/>
        </w:rPr>
        <w:t>findOne</w:t>
      </w:r>
      <w:proofErr w:type="spellEnd"/>
      <w:r w:rsidRPr="00251692">
        <w:rPr>
          <w:rFonts w:ascii="Arial Monospaced" w:hAnsi="Arial Monospaced"/>
          <w:color w:val="000000" w:themeColor="text1"/>
        </w:rPr>
        <w:t>({</w:t>
      </w:r>
      <w:r w:rsidRPr="00251692">
        <w:rPr>
          <w:rFonts w:ascii="Arial Monospaced" w:hAnsi="Arial Monospaced" w:cs="Arial"/>
          <w:color w:val="00B050"/>
          <w:sz w:val="21"/>
          <w:szCs w:val="21"/>
          <w:shd w:val="clear" w:color="auto" w:fill="FFFFFF"/>
        </w:rPr>
        <w:t>"</w:t>
      </w:r>
      <w:proofErr w:type="spellStart"/>
      <w:r w:rsidRPr="00251692">
        <w:rPr>
          <w:rFonts w:ascii="Arial Monospaced" w:hAnsi="Arial Monospaced" w:cs="Arial"/>
          <w:color w:val="00B050"/>
          <w:sz w:val="21"/>
          <w:szCs w:val="21"/>
          <w:shd w:val="clear" w:color="auto" w:fill="FFFFFF"/>
        </w:rPr>
        <w:t>bemerkung</w:t>
      </w:r>
      <w:proofErr w:type="spellEnd"/>
      <w:r w:rsidRPr="00251692">
        <w:rPr>
          <w:rFonts w:ascii="Arial Monospaced" w:hAnsi="Arial Monospaced" w:cs="Arial"/>
          <w:color w:val="00B050"/>
          <w:sz w:val="21"/>
          <w:szCs w:val="21"/>
          <w:shd w:val="clear" w:color="auto" w:fill="FFFFFF"/>
        </w:rPr>
        <w:t>"</w:t>
      </w:r>
      <w:r w:rsidRPr="00251692">
        <w:rPr>
          <w:rFonts w:ascii="Arial Monospaced" w:hAnsi="Arial Monospaced" w:cs="Arial"/>
          <w:color w:val="000000" w:themeColor="text1"/>
          <w:sz w:val="21"/>
          <w:szCs w:val="21"/>
          <w:shd w:val="clear" w:color="auto" w:fill="FFFFFF"/>
        </w:rPr>
        <w:t xml:space="preserve">: </w:t>
      </w:r>
      <w:r w:rsidRPr="00251692">
        <w:rPr>
          <w:rFonts w:ascii="Arial Monospaced" w:hAnsi="Arial Monospaced" w:cs="Arial"/>
          <w:color w:val="00B050"/>
          <w:sz w:val="21"/>
          <w:szCs w:val="21"/>
          <w:shd w:val="clear" w:color="auto" w:fill="FFFFFF"/>
        </w:rPr>
        <w:t>"Mehrmals negative Erfahrungen"</w:t>
      </w:r>
      <w:r w:rsidRPr="00251692">
        <w:rPr>
          <w:rFonts w:ascii="Arial Monospaced" w:hAnsi="Arial Monospaced"/>
          <w:color w:val="000000" w:themeColor="text1"/>
        </w:rPr>
        <w:t>})</w:t>
      </w:r>
    </w:p>
    <w:p w14:paraId="34BE0939" w14:textId="60B9A7A1" w:rsidR="0038477E" w:rsidRDefault="0038477E" w:rsidP="0038477E">
      <w:pPr>
        <w:pStyle w:val="Heading2"/>
      </w:pPr>
      <w:bookmarkStart w:id="10" w:name="_Toc156381435"/>
      <w:r>
        <w:t>Anzeigen von Daten</w:t>
      </w:r>
      <w:bookmarkEnd w:id="10"/>
    </w:p>
    <w:p w14:paraId="0415E9FA" w14:textId="10F361DE" w:rsidR="00251692" w:rsidRDefault="00251692" w:rsidP="006E7CB6">
      <w:pPr>
        <w:pStyle w:val="Text"/>
        <w:spacing w:after="0"/>
      </w:pPr>
      <w:bookmarkStart w:id="11" w:name="_Toc156381436"/>
      <w:r>
        <w:t>Im folgenden verlinkten File sind die die Befehle für das Anzeigen von Daten zu finden:</w:t>
      </w:r>
    </w:p>
    <w:p w14:paraId="76A9D196" w14:textId="3C091BE7" w:rsidR="00251692" w:rsidRPr="00251692" w:rsidRDefault="00000000" w:rsidP="00251692">
      <w:pPr>
        <w:pStyle w:val="Text"/>
        <w:rPr>
          <w:color w:val="2E74B5" w:themeColor="accent1" w:themeShade="BF"/>
          <w:u w:val="single"/>
        </w:rPr>
      </w:pPr>
      <w:hyperlink r:id="rId17" w:history="1">
        <w:r w:rsidR="00251692" w:rsidRPr="00DD7F61">
          <w:rPr>
            <w:rStyle w:val="Hyperlink"/>
            <w:color w:val="034990" w:themeColor="hyperlink" w:themeShade="BF"/>
          </w:rPr>
          <w:t>https://github.com/lorinsinzig/mylibrary/blob/fe9e88db4ed40a09d75e7e76071a63fe11a512a6/Kapitel%201/.js</w:t>
        </w:r>
      </w:hyperlink>
    </w:p>
    <w:p w14:paraId="127440D7" w14:textId="77777777" w:rsidR="00CE6113" w:rsidRDefault="00CE6113">
      <w:pPr>
        <w:spacing w:after="160"/>
        <w:rPr>
          <w:rFonts w:ascii="Dosis" w:eastAsiaTheme="majorEastAsia" w:hAnsi="Dosis" w:cstheme="majorBidi"/>
          <w:b/>
          <w:color w:val="2E74B5" w:themeColor="accent1" w:themeShade="BF"/>
          <w:sz w:val="32"/>
          <w:szCs w:val="32"/>
        </w:rPr>
      </w:pPr>
      <w:r>
        <w:br w:type="page"/>
      </w:r>
    </w:p>
    <w:p w14:paraId="2F46C687" w14:textId="26652CCB" w:rsidR="004326ED" w:rsidRDefault="0038477E" w:rsidP="004326ED">
      <w:pPr>
        <w:pStyle w:val="Heading1"/>
      </w:pPr>
      <w:r>
        <w:lastRenderedPageBreak/>
        <w:t>Datenbankoperationen und -architektur</w:t>
      </w:r>
      <w:bookmarkEnd w:id="11"/>
    </w:p>
    <w:p w14:paraId="2F8CFF2F" w14:textId="09A1278F" w:rsidR="00DE2909" w:rsidRDefault="0038477E" w:rsidP="00DE2909">
      <w:pPr>
        <w:pStyle w:val="Heading2"/>
      </w:pPr>
      <w:bookmarkStart w:id="12" w:name="_Toc156381437"/>
      <w:r>
        <w:t>Zugriffsberechtigungen</w:t>
      </w:r>
      <w:bookmarkEnd w:id="12"/>
    </w:p>
    <w:p w14:paraId="0FEC53F2" w14:textId="3C3B3599" w:rsidR="00A83ACB" w:rsidRDefault="00A83ACB" w:rsidP="00A83ACB">
      <w:pPr>
        <w:pStyle w:val="Heading3"/>
      </w:pPr>
      <w:bookmarkStart w:id="13" w:name="_Toc156381438"/>
      <w:r>
        <w:t>Konzept</w:t>
      </w:r>
      <w:bookmarkEnd w:id="13"/>
    </w:p>
    <w:p w14:paraId="10C7293A" w14:textId="27997946" w:rsidR="00A83ACB" w:rsidRPr="00A83ACB" w:rsidRDefault="003A5110" w:rsidP="00A83ACB">
      <w:r w:rsidRPr="003A5110">
        <w:rPr>
          <w:color w:val="00B050"/>
        </w:rPr>
        <w:t>Erstellen Sie ein Konzept mit Benutzern, Rollen und Berechtigungen.</w:t>
      </w:r>
    </w:p>
    <w:p w14:paraId="4AC967D9" w14:textId="60FC7809" w:rsidR="00DE2909" w:rsidRDefault="00A83ACB" w:rsidP="00A83ACB">
      <w:pPr>
        <w:pStyle w:val="Heading3"/>
      </w:pPr>
      <w:bookmarkStart w:id="14" w:name="_Toc156381439"/>
      <w:r>
        <w:t>Befehle für die Umsetzung</w:t>
      </w:r>
      <w:bookmarkEnd w:id="14"/>
    </w:p>
    <w:p w14:paraId="7FA36D3E" w14:textId="4128169B" w:rsidR="00A83ACB" w:rsidRPr="00A83ACB" w:rsidRDefault="003A5110" w:rsidP="00A83ACB">
      <w:r w:rsidRPr="00FB08DE">
        <w:rPr>
          <w:color w:val="00B050"/>
        </w:rPr>
        <w:t xml:space="preserve">Führen Sie die Befehle auf zur </w:t>
      </w:r>
      <w:r>
        <w:rPr>
          <w:color w:val="00B050"/>
        </w:rPr>
        <w:t>Umsetzung in der Datenbank.</w:t>
      </w:r>
    </w:p>
    <w:p w14:paraId="4922503B" w14:textId="6D760AF5" w:rsidR="00DE2909" w:rsidRDefault="0038477E" w:rsidP="00DE2909">
      <w:pPr>
        <w:pStyle w:val="Heading2"/>
      </w:pPr>
      <w:bookmarkStart w:id="15" w:name="_Toc156381440"/>
      <w:r>
        <w:t>Backup</w:t>
      </w:r>
      <w:r w:rsidR="00A83ACB">
        <w:t xml:space="preserve"> und Restore</w:t>
      </w:r>
      <w:bookmarkEnd w:id="15"/>
    </w:p>
    <w:p w14:paraId="73D5B9D7" w14:textId="1EE94503" w:rsidR="0038477E" w:rsidRDefault="00A83ACB" w:rsidP="00A83ACB">
      <w:pPr>
        <w:pStyle w:val="Heading3"/>
      </w:pPr>
      <w:bookmarkStart w:id="16" w:name="_Toc156381441"/>
      <w:r>
        <w:t>Befehl für Backup</w:t>
      </w:r>
      <w:bookmarkEnd w:id="16"/>
    </w:p>
    <w:p w14:paraId="24E0096F" w14:textId="3B0D46F2" w:rsidR="00A83ACB" w:rsidRPr="00A83ACB" w:rsidRDefault="003A5110" w:rsidP="00A83ACB">
      <w:r w:rsidRPr="00FB08DE">
        <w:rPr>
          <w:color w:val="00B050"/>
        </w:rPr>
        <w:t>Führen Sie de</w:t>
      </w:r>
      <w:r>
        <w:rPr>
          <w:color w:val="00B050"/>
        </w:rPr>
        <w:t>n</w:t>
      </w:r>
      <w:r w:rsidRPr="00FB08DE">
        <w:rPr>
          <w:color w:val="00B050"/>
        </w:rPr>
        <w:t xml:space="preserve"> Befehl auf</w:t>
      </w:r>
      <w:r>
        <w:rPr>
          <w:color w:val="00B050"/>
        </w:rPr>
        <w:t>, um ein Backup Ihrer Datenbank zu machen.</w:t>
      </w:r>
    </w:p>
    <w:p w14:paraId="6FCB2751" w14:textId="11A4D531" w:rsidR="0038477E" w:rsidRDefault="00A83ACB" w:rsidP="00A83ACB">
      <w:pPr>
        <w:pStyle w:val="Heading3"/>
      </w:pPr>
      <w:bookmarkStart w:id="17" w:name="_Toc156381442"/>
      <w:r>
        <w:t>Befehl für Restore</w:t>
      </w:r>
      <w:bookmarkEnd w:id="17"/>
    </w:p>
    <w:p w14:paraId="674BE9F6" w14:textId="7FF80731" w:rsidR="00A83ACB" w:rsidRPr="00A83ACB" w:rsidRDefault="003A5110" w:rsidP="00A83ACB">
      <w:r w:rsidRPr="00FB08DE">
        <w:rPr>
          <w:color w:val="00B050"/>
        </w:rPr>
        <w:t>Führen Sie de</w:t>
      </w:r>
      <w:r>
        <w:rPr>
          <w:color w:val="00B050"/>
        </w:rPr>
        <w:t>n</w:t>
      </w:r>
      <w:r w:rsidRPr="00FB08DE">
        <w:rPr>
          <w:color w:val="00B050"/>
        </w:rPr>
        <w:t xml:space="preserve"> Befehl auf</w:t>
      </w:r>
      <w:r>
        <w:rPr>
          <w:color w:val="00B050"/>
        </w:rPr>
        <w:t>, das Backup wiederherzustellen.</w:t>
      </w:r>
    </w:p>
    <w:p w14:paraId="191A64CE" w14:textId="3B440B97" w:rsidR="00DE2909" w:rsidRDefault="00A83ACB" w:rsidP="006710DD">
      <w:pPr>
        <w:pStyle w:val="Heading2"/>
      </w:pPr>
      <w:bookmarkStart w:id="18" w:name="_Toc156381443"/>
      <w:r>
        <w:t>Konzept für h</w:t>
      </w:r>
      <w:r w:rsidR="006710DD">
        <w:t>orizontale Skalierung</w:t>
      </w:r>
      <w:bookmarkEnd w:id="18"/>
    </w:p>
    <w:p w14:paraId="5E7F667C" w14:textId="5107E97E" w:rsidR="006710DD" w:rsidRDefault="003A5110" w:rsidP="006710DD">
      <w:pPr>
        <w:pStyle w:val="Text"/>
      </w:pPr>
      <w:r w:rsidRPr="003A5110">
        <w:rPr>
          <w:color w:val="00B050"/>
        </w:rPr>
        <w:t>Erstellen Sie ein Konzept, wie Sie Ihre Datenbank horizontal skalieren wollen bei grosser Datenmenge. Stichworte: Replikation, Partitionierung, Cluster, Knoten, Multimaster, Master-Slave.</w:t>
      </w:r>
    </w:p>
    <w:p w14:paraId="2872FB0A" w14:textId="63F4D315" w:rsidR="007A7D29" w:rsidRDefault="006710DD" w:rsidP="006710DD">
      <w:pPr>
        <w:pStyle w:val="Heading1"/>
      </w:pPr>
      <w:bookmarkStart w:id="19" w:name="_Toc156381444"/>
      <w:r>
        <w:t>Applikation</w:t>
      </w:r>
      <w:bookmarkEnd w:id="19"/>
    </w:p>
    <w:p w14:paraId="13134439" w14:textId="40C99362" w:rsidR="006710DD" w:rsidRDefault="00A83ACB" w:rsidP="00A83ACB">
      <w:pPr>
        <w:pStyle w:val="Heading2"/>
      </w:pPr>
      <w:bookmarkStart w:id="20" w:name="_Toc156381445"/>
      <w:r>
        <w:t>Technologie</w:t>
      </w:r>
      <w:bookmarkEnd w:id="20"/>
    </w:p>
    <w:p w14:paraId="4777A894" w14:textId="34CEE5AB" w:rsidR="0031138D" w:rsidRPr="0031138D" w:rsidRDefault="0031138D" w:rsidP="0031138D">
      <w:pPr>
        <w:pStyle w:val="Text"/>
      </w:pPr>
      <w:r w:rsidRPr="0031138D">
        <w:rPr>
          <w:color w:val="00B050"/>
        </w:rPr>
        <w:t>Beschreiben Sie die Technologien, die Sie einsetzen und begründen Sie Ihre Wahl.</w:t>
      </w:r>
    </w:p>
    <w:p w14:paraId="62773B66" w14:textId="21580BE9" w:rsidR="00A83ACB" w:rsidRDefault="00A83ACB" w:rsidP="00A83ACB">
      <w:pPr>
        <w:pStyle w:val="Heading2"/>
      </w:pPr>
      <w:bookmarkStart w:id="21" w:name="_Toc156381446"/>
      <w:r>
        <w:t>Aufbau der Applikation</w:t>
      </w:r>
      <w:bookmarkEnd w:id="21"/>
    </w:p>
    <w:p w14:paraId="1545D579" w14:textId="43918B8C" w:rsidR="0031138D" w:rsidRPr="0031138D" w:rsidRDefault="0031138D" w:rsidP="0031138D">
      <w:pPr>
        <w:pStyle w:val="Text"/>
      </w:pPr>
      <w:r w:rsidRPr="0031138D">
        <w:rPr>
          <w:color w:val="00B050"/>
        </w:rPr>
        <w:t>Beschreiben Sie den Aufbau Ihrer Applikation: Struktur des Codes / der Dateien, evtl. Entwurfsmuster (MVC, MVP, MVVM, usw.)</w:t>
      </w:r>
      <w:r>
        <w:rPr>
          <w:color w:val="00B050"/>
        </w:rPr>
        <w:t>.</w:t>
      </w:r>
    </w:p>
    <w:p w14:paraId="6FF7653B" w14:textId="741DB1CE" w:rsidR="00A83ACB" w:rsidRDefault="00A83ACB" w:rsidP="00A83ACB">
      <w:pPr>
        <w:pStyle w:val="Heading1"/>
      </w:pPr>
      <w:bookmarkStart w:id="22" w:name="_Toc156381447"/>
      <w:r>
        <w:t>Weitere Kompetenzen</w:t>
      </w:r>
      <w:bookmarkEnd w:id="22"/>
    </w:p>
    <w:p w14:paraId="0E008929" w14:textId="50FFC97C" w:rsidR="00A83ACB" w:rsidRPr="00A83ACB" w:rsidRDefault="00A83ACB" w:rsidP="00A83ACB">
      <w:pPr>
        <w:pStyle w:val="Text"/>
      </w:pPr>
      <w:r w:rsidRPr="00A83ACB">
        <w:rPr>
          <w:color w:val="00B050"/>
        </w:rPr>
        <w:t>Dokumentieren Sie die weiteren Elemente und Funktionen, die Sie in der Datenbank / in der Applikation realisieren.</w:t>
      </w:r>
    </w:p>
    <w:p w14:paraId="3B5D1EA7" w14:textId="77777777" w:rsidR="00483FC7" w:rsidRDefault="00483FC7">
      <w:pPr>
        <w:spacing w:after="160"/>
        <w:rPr>
          <w:rFonts w:ascii="Dosis" w:eastAsiaTheme="majorEastAsia" w:hAnsi="Dosis" w:cstheme="majorBidi"/>
          <w:b/>
          <w:color w:val="2E74B5" w:themeColor="accent1" w:themeShade="BF"/>
          <w:sz w:val="32"/>
          <w:szCs w:val="32"/>
        </w:rPr>
      </w:pPr>
      <w:bookmarkStart w:id="23" w:name="_Toc156381448"/>
      <w:r>
        <w:br w:type="page"/>
      </w:r>
    </w:p>
    <w:p w14:paraId="3615C044" w14:textId="64EEE1E6" w:rsidR="00AC4489" w:rsidRDefault="00756F98" w:rsidP="000523A3">
      <w:pPr>
        <w:pStyle w:val="Heading1"/>
      </w:pPr>
      <w:r>
        <w:lastRenderedPageBreak/>
        <w:t>Arbeitsjournal</w:t>
      </w:r>
      <w:r w:rsidR="002F32B4">
        <w:t>, Reflexionen</w:t>
      </w:r>
      <w:bookmarkEnd w:id="23"/>
    </w:p>
    <w:p w14:paraId="46625A29" w14:textId="77777777" w:rsidR="003F2FC6" w:rsidRPr="00A83ACB" w:rsidRDefault="003F2FC6" w:rsidP="003F2FC6">
      <w:pPr>
        <w:pStyle w:val="Text"/>
      </w:pPr>
      <w:r>
        <w:rPr>
          <w:color w:val="00B050"/>
        </w:rPr>
        <w:t>Schreiben Sie für jeden Tag zu jeder Frage 1-2 Sätze, damit für die Lehrperson nachvollziehbar wird, wie Sie gearbeitet haben.</w:t>
      </w:r>
    </w:p>
    <w:p w14:paraId="48C25A46" w14:textId="0EFAED43" w:rsidR="003F2FC6" w:rsidRPr="003F2FC6" w:rsidRDefault="003F2FC6" w:rsidP="003F2FC6">
      <w:pPr>
        <w:pStyle w:val="Heading2"/>
      </w:pPr>
      <w:r>
        <w:t xml:space="preserve">Journal </w:t>
      </w:r>
      <w:r w:rsidR="00483FC7">
        <w:t>Lorin Sinzig</w:t>
      </w:r>
    </w:p>
    <w:tbl>
      <w:tblPr>
        <w:tblStyle w:val="TableGrid"/>
        <w:tblW w:w="0" w:type="auto"/>
        <w:tblLook w:val="04A0" w:firstRow="1" w:lastRow="0" w:firstColumn="1" w:lastColumn="0" w:noHBand="0" w:noVBand="1"/>
      </w:tblPr>
      <w:tblGrid>
        <w:gridCol w:w="9062"/>
      </w:tblGrid>
      <w:tr w:rsidR="00214192" w:rsidRPr="00214192" w14:paraId="2F2EF027" w14:textId="77777777" w:rsidTr="00B742F3">
        <w:tc>
          <w:tcPr>
            <w:tcW w:w="9062" w:type="dxa"/>
            <w:shd w:val="clear" w:color="auto" w:fill="E7E6E6" w:themeFill="background2"/>
          </w:tcPr>
          <w:p w14:paraId="1E048A00" w14:textId="27FFEA7B" w:rsidR="00214192" w:rsidRPr="00214192" w:rsidRDefault="00483FC7" w:rsidP="00B742F3">
            <w:pPr>
              <w:rPr>
                <w:b/>
                <w:bCs/>
                <w:sz w:val="24"/>
                <w:szCs w:val="24"/>
              </w:rPr>
            </w:pPr>
            <w:r>
              <w:rPr>
                <w:b/>
                <w:bCs/>
                <w:sz w:val="24"/>
                <w:szCs w:val="24"/>
              </w:rPr>
              <w:t>29-02-2024</w:t>
            </w:r>
          </w:p>
        </w:tc>
      </w:tr>
      <w:tr w:rsidR="00214192" w:rsidRPr="00214192" w14:paraId="77267CBC" w14:textId="77777777" w:rsidTr="00B742F3">
        <w:tc>
          <w:tcPr>
            <w:tcW w:w="9062" w:type="dxa"/>
          </w:tcPr>
          <w:p w14:paraId="36BFCCF4" w14:textId="5C844BFA" w:rsidR="00214192" w:rsidRPr="00214192" w:rsidRDefault="00214192" w:rsidP="001639EA">
            <w:pPr>
              <w:spacing w:after="120"/>
              <w:rPr>
                <w:b/>
                <w:bCs/>
                <w:i/>
                <w:iCs/>
              </w:rPr>
            </w:pPr>
            <w:r w:rsidRPr="00214192">
              <w:rPr>
                <w:b/>
                <w:bCs/>
                <w:i/>
                <w:iCs/>
              </w:rPr>
              <w:t xml:space="preserve">Was </w:t>
            </w:r>
            <w:r w:rsidR="003F2FC6">
              <w:rPr>
                <w:b/>
                <w:bCs/>
                <w:i/>
                <w:iCs/>
              </w:rPr>
              <w:t>habe ich</w:t>
            </w:r>
            <w:r w:rsidRPr="00214192">
              <w:rPr>
                <w:b/>
                <w:bCs/>
                <w:i/>
                <w:iCs/>
              </w:rPr>
              <w:t xml:space="preserve"> erledigt? Wie </w:t>
            </w:r>
            <w:r w:rsidR="003F2FC6">
              <w:rPr>
                <w:b/>
                <w:bCs/>
                <w:i/>
                <w:iCs/>
              </w:rPr>
              <w:t>bin ich</w:t>
            </w:r>
            <w:r w:rsidRPr="00214192">
              <w:rPr>
                <w:b/>
                <w:bCs/>
                <w:i/>
                <w:iCs/>
              </w:rPr>
              <w:t xml:space="preserve"> vorgegangen?</w:t>
            </w:r>
          </w:p>
        </w:tc>
      </w:tr>
      <w:tr w:rsidR="00214192" w:rsidRPr="00214192" w14:paraId="11602CAA" w14:textId="77777777" w:rsidTr="00B742F3">
        <w:tc>
          <w:tcPr>
            <w:tcW w:w="9062" w:type="dxa"/>
          </w:tcPr>
          <w:p w14:paraId="1A8C3F2C" w14:textId="1FA0D08D" w:rsidR="00483FC7" w:rsidRPr="00214192" w:rsidRDefault="00483FC7" w:rsidP="00483FC7">
            <w:r>
              <w:t>Wir haben angefangen, zu überlegen, welches NoSQL Modell wir nutzen wollen. Die Idee für das Projekt hatten wir schon, einen Buchverleih. Ich habe dann mit der Dokumentation begonnen.</w:t>
            </w:r>
          </w:p>
        </w:tc>
      </w:tr>
      <w:tr w:rsidR="00214192" w:rsidRPr="00214192" w14:paraId="1E163826" w14:textId="77777777" w:rsidTr="00B742F3">
        <w:tc>
          <w:tcPr>
            <w:tcW w:w="9062" w:type="dxa"/>
          </w:tcPr>
          <w:p w14:paraId="319E39A5" w14:textId="4986F135" w:rsidR="00214192" w:rsidRPr="00214192" w:rsidRDefault="00214192" w:rsidP="001639EA">
            <w:pPr>
              <w:spacing w:after="120"/>
              <w:rPr>
                <w:b/>
                <w:bCs/>
                <w:i/>
                <w:iCs/>
              </w:rPr>
            </w:pPr>
            <w:r w:rsidRPr="00214192">
              <w:rPr>
                <w:b/>
                <w:bCs/>
                <w:i/>
                <w:iCs/>
              </w:rPr>
              <w:t xml:space="preserve">Was waren die Schwierigkeiten? Wie </w:t>
            </w:r>
            <w:r w:rsidR="003F2FC6">
              <w:rPr>
                <w:b/>
                <w:bCs/>
                <w:i/>
                <w:iCs/>
              </w:rPr>
              <w:t xml:space="preserve">habe ich </w:t>
            </w:r>
            <w:r w:rsidRPr="00214192">
              <w:rPr>
                <w:b/>
                <w:bCs/>
                <w:i/>
                <w:iCs/>
              </w:rPr>
              <w:t>sie gelöst?</w:t>
            </w:r>
          </w:p>
        </w:tc>
      </w:tr>
      <w:tr w:rsidR="00214192" w:rsidRPr="00214192" w14:paraId="7D37862D" w14:textId="77777777" w:rsidTr="00B742F3">
        <w:tc>
          <w:tcPr>
            <w:tcW w:w="9062" w:type="dxa"/>
          </w:tcPr>
          <w:p w14:paraId="5574CF0A" w14:textId="7E1B6F15" w:rsidR="00214192" w:rsidRPr="00214192" w:rsidRDefault="00483FC7" w:rsidP="001639EA">
            <w:pPr>
              <w:spacing w:after="120"/>
            </w:pPr>
            <w:r>
              <w:t>Heute hat es noch keine Probleme gegeben.</w:t>
            </w:r>
          </w:p>
        </w:tc>
      </w:tr>
      <w:tr w:rsidR="00214192" w:rsidRPr="00214192" w14:paraId="25536E37" w14:textId="77777777" w:rsidTr="00B742F3">
        <w:tc>
          <w:tcPr>
            <w:tcW w:w="9062" w:type="dxa"/>
          </w:tcPr>
          <w:p w14:paraId="56235A7E" w14:textId="47566DDA" w:rsidR="00214192" w:rsidRPr="00214192" w:rsidRDefault="003F2FC6" w:rsidP="001639EA">
            <w:pPr>
              <w:spacing w:after="120"/>
              <w:rPr>
                <w:b/>
                <w:bCs/>
                <w:i/>
                <w:iCs/>
              </w:rPr>
            </w:pPr>
            <w:r>
              <w:rPr>
                <w:b/>
                <w:bCs/>
                <w:i/>
                <w:iCs/>
              </w:rPr>
              <w:t>Was sind die Erkenntnisse? Was ist gut gelaufen, was weniger?</w:t>
            </w:r>
          </w:p>
        </w:tc>
      </w:tr>
      <w:tr w:rsidR="003F2FC6" w:rsidRPr="00214192" w14:paraId="2F17177F" w14:textId="77777777" w:rsidTr="00B742F3">
        <w:tc>
          <w:tcPr>
            <w:tcW w:w="9062" w:type="dxa"/>
          </w:tcPr>
          <w:p w14:paraId="4008DD1A" w14:textId="60D1F648" w:rsidR="003F2FC6" w:rsidRPr="003F2FC6" w:rsidRDefault="00483FC7" w:rsidP="001639EA">
            <w:pPr>
              <w:spacing w:after="120"/>
            </w:pPr>
            <w:r>
              <w:t xml:space="preserve">Alles </w:t>
            </w:r>
            <w:proofErr w:type="gramStart"/>
            <w:r>
              <w:t>ist relativ</w:t>
            </w:r>
            <w:proofErr w:type="gramEnd"/>
            <w:r>
              <w:t xml:space="preserve"> flüssig abgelaufen, grosse Erkenntnisse gab es noch nicht.</w:t>
            </w:r>
          </w:p>
        </w:tc>
      </w:tr>
      <w:tr w:rsidR="003F2FC6" w:rsidRPr="00214192" w14:paraId="75736E12" w14:textId="77777777" w:rsidTr="00B742F3">
        <w:tc>
          <w:tcPr>
            <w:tcW w:w="9062" w:type="dxa"/>
          </w:tcPr>
          <w:p w14:paraId="654A7B92" w14:textId="40133B78" w:rsidR="003F2FC6" w:rsidRPr="00214192" w:rsidRDefault="003F2FC6" w:rsidP="001639EA">
            <w:pPr>
              <w:spacing w:after="120"/>
              <w:rPr>
                <w:b/>
                <w:bCs/>
                <w:i/>
                <w:iCs/>
              </w:rPr>
            </w:pPr>
            <w:r>
              <w:rPr>
                <w:b/>
                <w:bCs/>
                <w:i/>
                <w:iCs/>
              </w:rPr>
              <w:t>Wie geht es weiter? Was will ich besser machen?</w:t>
            </w:r>
          </w:p>
        </w:tc>
      </w:tr>
      <w:tr w:rsidR="00214192" w:rsidRPr="00214192" w14:paraId="0798D546" w14:textId="77777777" w:rsidTr="00B742F3">
        <w:tc>
          <w:tcPr>
            <w:tcW w:w="9062" w:type="dxa"/>
          </w:tcPr>
          <w:p w14:paraId="0CB7F0AD" w14:textId="176B4AD1" w:rsidR="003F2FC6" w:rsidRPr="00214192" w:rsidRDefault="00483FC7" w:rsidP="001639EA">
            <w:pPr>
              <w:spacing w:after="120"/>
            </w:pPr>
            <w:r>
              <w:t>Nächste Woche wollen wir Kapitel 1 abschliessen, also auch das logische Datenmodell.</w:t>
            </w:r>
          </w:p>
        </w:tc>
      </w:tr>
    </w:tbl>
    <w:p w14:paraId="0D3A894B" w14:textId="77777777" w:rsidR="00214192" w:rsidRPr="00214192" w:rsidRDefault="00214192" w:rsidP="00214192"/>
    <w:tbl>
      <w:tblPr>
        <w:tblStyle w:val="TableGrid"/>
        <w:tblW w:w="0" w:type="auto"/>
        <w:tblLook w:val="04A0" w:firstRow="1" w:lastRow="0" w:firstColumn="1" w:lastColumn="0" w:noHBand="0" w:noVBand="1"/>
      </w:tblPr>
      <w:tblGrid>
        <w:gridCol w:w="9062"/>
      </w:tblGrid>
      <w:tr w:rsidR="003F2FC6" w:rsidRPr="00214192" w14:paraId="676705A7" w14:textId="77777777" w:rsidTr="00FA5B56">
        <w:tc>
          <w:tcPr>
            <w:tcW w:w="9062" w:type="dxa"/>
            <w:shd w:val="clear" w:color="auto" w:fill="E7E6E6" w:themeFill="background2"/>
          </w:tcPr>
          <w:p w14:paraId="52E2F1E7" w14:textId="52A79621" w:rsidR="003F2FC6" w:rsidRPr="00214192" w:rsidRDefault="00483FC7" w:rsidP="00FA5B56">
            <w:pPr>
              <w:rPr>
                <w:b/>
                <w:bCs/>
                <w:sz w:val="24"/>
                <w:szCs w:val="24"/>
              </w:rPr>
            </w:pPr>
            <w:r>
              <w:rPr>
                <w:b/>
                <w:bCs/>
                <w:sz w:val="24"/>
                <w:szCs w:val="24"/>
              </w:rPr>
              <w:t>07-03-2024</w:t>
            </w:r>
          </w:p>
        </w:tc>
      </w:tr>
      <w:tr w:rsidR="003F2FC6" w:rsidRPr="00214192" w14:paraId="164579E3" w14:textId="77777777" w:rsidTr="00FA5B56">
        <w:tc>
          <w:tcPr>
            <w:tcW w:w="9062" w:type="dxa"/>
          </w:tcPr>
          <w:p w14:paraId="7650D698" w14:textId="77777777" w:rsidR="003F2FC6" w:rsidRPr="00214192" w:rsidRDefault="003F2FC6" w:rsidP="00FA5B56">
            <w:pPr>
              <w:spacing w:after="120"/>
              <w:rPr>
                <w:b/>
                <w:bCs/>
                <w:i/>
                <w:iCs/>
              </w:rPr>
            </w:pPr>
            <w:r w:rsidRPr="00214192">
              <w:rPr>
                <w:b/>
                <w:bCs/>
                <w:i/>
                <w:iCs/>
              </w:rPr>
              <w:t xml:space="preserve">Was </w:t>
            </w:r>
            <w:r>
              <w:rPr>
                <w:b/>
                <w:bCs/>
                <w:i/>
                <w:iCs/>
              </w:rPr>
              <w:t>habe ich</w:t>
            </w:r>
            <w:r w:rsidRPr="00214192">
              <w:rPr>
                <w:b/>
                <w:bCs/>
                <w:i/>
                <w:iCs/>
              </w:rPr>
              <w:t xml:space="preserve"> erledigt? Wie </w:t>
            </w:r>
            <w:r>
              <w:rPr>
                <w:b/>
                <w:bCs/>
                <w:i/>
                <w:iCs/>
              </w:rPr>
              <w:t>bin ich</w:t>
            </w:r>
            <w:r w:rsidRPr="00214192">
              <w:rPr>
                <w:b/>
                <w:bCs/>
                <w:i/>
                <w:iCs/>
              </w:rPr>
              <w:t xml:space="preserve"> vorgegangen?</w:t>
            </w:r>
          </w:p>
        </w:tc>
      </w:tr>
      <w:tr w:rsidR="003F2FC6" w:rsidRPr="00214192" w14:paraId="77263760" w14:textId="77777777" w:rsidTr="00FA5B56">
        <w:tc>
          <w:tcPr>
            <w:tcW w:w="9062" w:type="dxa"/>
          </w:tcPr>
          <w:p w14:paraId="0261A5E7" w14:textId="65A5CB3F" w:rsidR="003F2FC6" w:rsidRPr="00214192" w:rsidRDefault="00483FC7" w:rsidP="00483FC7">
            <w:r>
              <w:t>D. Lehmann hat den Code des ersten Kapitels abgeschlossen, so konnte ich mit dem logischen Datenmodell und den anderen Aufgaben in der Dokumentation beginnen. Beim logischen Datenmodell habe ich mich für ein Tabellenformat entschieden, da wir kein ERD verwenden durften.</w:t>
            </w:r>
          </w:p>
        </w:tc>
      </w:tr>
      <w:tr w:rsidR="003F2FC6" w:rsidRPr="00214192" w14:paraId="51CF8840" w14:textId="77777777" w:rsidTr="00FA5B56">
        <w:tc>
          <w:tcPr>
            <w:tcW w:w="9062" w:type="dxa"/>
          </w:tcPr>
          <w:p w14:paraId="10276161" w14:textId="77777777" w:rsidR="003F2FC6" w:rsidRPr="00214192" w:rsidRDefault="003F2FC6" w:rsidP="00FA5B56">
            <w:pPr>
              <w:spacing w:after="120"/>
              <w:rPr>
                <w:b/>
                <w:bCs/>
                <w:i/>
                <w:iCs/>
              </w:rPr>
            </w:pPr>
            <w:r w:rsidRPr="00214192">
              <w:rPr>
                <w:b/>
                <w:bCs/>
                <w:i/>
                <w:iCs/>
              </w:rPr>
              <w:t xml:space="preserve">Was waren die Schwierigkeiten? Wie </w:t>
            </w:r>
            <w:r>
              <w:rPr>
                <w:b/>
                <w:bCs/>
                <w:i/>
                <w:iCs/>
              </w:rPr>
              <w:t xml:space="preserve">habe ich </w:t>
            </w:r>
            <w:r w:rsidRPr="00214192">
              <w:rPr>
                <w:b/>
                <w:bCs/>
                <w:i/>
                <w:iCs/>
              </w:rPr>
              <w:t>sie gelöst?</w:t>
            </w:r>
          </w:p>
        </w:tc>
      </w:tr>
      <w:tr w:rsidR="003F2FC6" w:rsidRPr="00214192" w14:paraId="327C7759" w14:textId="77777777" w:rsidTr="00FA5B56">
        <w:tc>
          <w:tcPr>
            <w:tcW w:w="9062" w:type="dxa"/>
          </w:tcPr>
          <w:p w14:paraId="21AADA11" w14:textId="3743F456" w:rsidR="003F2FC6" w:rsidRPr="00214192" w:rsidRDefault="00483FC7" w:rsidP="00FA5B56">
            <w:pPr>
              <w:spacing w:after="120"/>
            </w:pPr>
            <w:r>
              <w:t>Es war ein bisschen herausfordernd, die richtige Weise zu finden, um das logische Datenmodell zu visualisieren.</w:t>
            </w:r>
          </w:p>
        </w:tc>
      </w:tr>
      <w:tr w:rsidR="003F2FC6" w:rsidRPr="00214192" w14:paraId="24F283B0" w14:textId="77777777" w:rsidTr="00FA5B56">
        <w:tc>
          <w:tcPr>
            <w:tcW w:w="9062" w:type="dxa"/>
          </w:tcPr>
          <w:p w14:paraId="6BFB5B82" w14:textId="77777777" w:rsidR="003F2FC6" w:rsidRPr="00214192" w:rsidRDefault="003F2FC6" w:rsidP="00FA5B56">
            <w:pPr>
              <w:spacing w:after="120"/>
              <w:rPr>
                <w:b/>
                <w:bCs/>
                <w:i/>
                <w:iCs/>
              </w:rPr>
            </w:pPr>
            <w:r>
              <w:rPr>
                <w:b/>
                <w:bCs/>
                <w:i/>
                <w:iCs/>
              </w:rPr>
              <w:t>Was sind die Erkenntnisse? Was ist gut gelaufen, was weniger?</w:t>
            </w:r>
          </w:p>
        </w:tc>
      </w:tr>
      <w:tr w:rsidR="003F2FC6" w:rsidRPr="00214192" w14:paraId="11CA18F5" w14:textId="77777777" w:rsidTr="00FA5B56">
        <w:tc>
          <w:tcPr>
            <w:tcW w:w="9062" w:type="dxa"/>
          </w:tcPr>
          <w:p w14:paraId="06B2BB5A" w14:textId="141A220A" w:rsidR="003F2FC6" w:rsidRPr="003F2FC6" w:rsidRDefault="00483FC7" w:rsidP="00FA5B56">
            <w:pPr>
              <w:spacing w:after="120"/>
            </w:pPr>
            <w:r>
              <w:t>Es lief immer noch gut, nur mit ein bisschen mehr Herausforderungen.</w:t>
            </w:r>
          </w:p>
        </w:tc>
      </w:tr>
      <w:tr w:rsidR="003F2FC6" w:rsidRPr="00214192" w14:paraId="638A2D7E" w14:textId="77777777" w:rsidTr="00FA5B56">
        <w:tc>
          <w:tcPr>
            <w:tcW w:w="9062" w:type="dxa"/>
          </w:tcPr>
          <w:p w14:paraId="112C1765" w14:textId="77777777" w:rsidR="003F2FC6" w:rsidRPr="00214192" w:rsidRDefault="003F2FC6" w:rsidP="00FA5B56">
            <w:pPr>
              <w:spacing w:after="120"/>
              <w:rPr>
                <w:b/>
                <w:bCs/>
                <w:i/>
                <w:iCs/>
              </w:rPr>
            </w:pPr>
            <w:r>
              <w:rPr>
                <w:b/>
                <w:bCs/>
                <w:i/>
                <w:iCs/>
              </w:rPr>
              <w:t>Wie geht es weiter? Was will ich besser machen?</w:t>
            </w:r>
          </w:p>
        </w:tc>
      </w:tr>
      <w:tr w:rsidR="003F2FC6" w:rsidRPr="00214192" w14:paraId="6E3CA1FE" w14:textId="77777777" w:rsidTr="00FA5B56">
        <w:tc>
          <w:tcPr>
            <w:tcW w:w="9062" w:type="dxa"/>
          </w:tcPr>
          <w:p w14:paraId="470036A1" w14:textId="22BD71A4" w:rsidR="003F2FC6" w:rsidRPr="00214192" w:rsidRDefault="00483FC7" w:rsidP="00FA5B56">
            <w:pPr>
              <w:spacing w:after="120"/>
            </w:pPr>
            <w:r>
              <w:t xml:space="preserve">Das logische Datenmodell ist nicht komplett fertig, aber fast. Wenn möglich, Kapitel 2 </w:t>
            </w:r>
            <w:proofErr w:type="gramStart"/>
            <w:r>
              <w:t>sobald</w:t>
            </w:r>
            <w:proofErr w:type="gramEnd"/>
            <w:r>
              <w:t xml:space="preserve"> wie möglich abschliessen, um Ruhe rein zu bringen.</w:t>
            </w:r>
          </w:p>
        </w:tc>
      </w:tr>
    </w:tbl>
    <w:p w14:paraId="7839AAB3" w14:textId="77777777" w:rsidR="00214192" w:rsidRDefault="00214192" w:rsidP="00214192"/>
    <w:tbl>
      <w:tblPr>
        <w:tblStyle w:val="TableGrid"/>
        <w:tblW w:w="0" w:type="auto"/>
        <w:tblLook w:val="04A0" w:firstRow="1" w:lastRow="0" w:firstColumn="1" w:lastColumn="0" w:noHBand="0" w:noVBand="1"/>
      </w:tblPr>
      <w:tblGrid>
        <w:gridCol w:w="9062"/>
      </w:tblGrid>
      <w:tr w:rsidR="003F2FC6" w:rsidRPr="00214192" w14:paraId="09052939" w14:textId="77777777" w:rsidTr="00FA5B56">
        <w:tc>
          <w:tcPr>
            <w:tcW w:w="9062" w:type="dxa"/>
            <w:shd w:val="clear" w:color="auto" w:fill="E7E6E6" w:themeFill="background2"/>
          </w:tcPr>
          <w:p w14:paraId="6CE785CE" w14:textId="77777777" w:rsidR="003F2FC6" w:rsidRPr="00214192" w:rsidRDefault="003F2FC6" w:rsidP="00FA5B56">
            <w:pPr>
              <w:rPr>
                <w:b/>
                <w:bCs/>
                <w:sz w:val="24"/>
                <w:szCs w:val="24"/>
              </w:rPr>
            </w:pPr>
            <w:r w:rsidRPr="00214192">
              <w:rPr>
                <w:b/>
                <w:bCs/>
                <w:sz w:val="24"/>
                <w:szCs w:val="24"/>
              </w:rPr>
              <w:t>Datum</w:t>
            </w:r>
          </w:p>
        </w:tc>
      </w:tr>
      <w:tr w:rsidR="003F2FC6" w:rsidRPr="00214192" w14:paraId="15CD02AE" w14:textId="77777777" w:rsidTr="00FA5B56">
        <w:tc>
          <w:tcPr>
            <w:tcW w:w="9062" w:type="dxa"/>
          </w:tcPr>
          <w:p w14:paraId="260B2D13" w14:textId="77777777" w:rsidR="003F2FC6" w:rsidRPr="00214192" w:rsidRDefault="003F2FC6" w:rsidP="00FA5B56">
            <w:pPr>
              <w:spacing w:after="120"/>
              <w:rPr>
                <w:b/>
                <w:bCs/>
                <w:i/>
                <w:iCs/>
              </w:rPr>
            </w:pPr>
            <w:r w:rsidRPr="00214192">
              <w:rPr>
                <w:b/>
                <w:bCs/>
                <w:i/>
                <w:iCs/>
              </w:rPr>
              <w:t xml:space="preserve">Was </w:t>
            </w:r>
            <w:r>
              <w:rPr>
                <w:b/>
                <w:bCs/>
                <w:i/>
                <w:iCs/>
              </w:rPr>
              <w:t>habe ich</w:t>
            </w:r>
            <w:r w:rsidRPr="00214192">
              <w:rPr>
                <w:b/>
                <w:bCs/>
                <w:i/>
                <w:iCs/>
              </w:rPr>
              <w:t xml:space="preserve"> erledigt? Wie </w:t>
            </w:r>
            <w:r>
              <w:rPr>
                <w:b/>
                <w:bCs/>
                <w:i/>
                <w:iCs/>
              </w:rPr>
              <w:t>bin ich</w:t>
            </w:r>
            <w:r w:rsidRPr="00214192">
              <w:rPr>
                <w:b/>
                <w:bCs/>
                <w:i/>
                <w:iCs/>
              </w:rPr>
              <w:t xml:space="preserve"> vorgegangen?</w:t>
            </w:r>
          </w:p>
        </w:tc>
      </w:tr>
      <w:tr w:rsidR="003F2FC6" w:rsidRPr="00214192" w14:paraId="2EF7FE49" w14:textId="77777777" w:rsidTr="00FA5B56">
        <w:tc>
          <w:tcPr>
            <w:tcW w:w="9062" w:type="dxa"/>
          </w:tcPr>
          <w:p w14:paraId="74EC7957" w14:textId="77777777" w:rsidR="003F2FC6" w:rsidRPr="00214192" w:rsidRDefault="003F2FC6" w:rsidP="00FA5B56">
            <w:pPr>
              <w:spacing w:after="120"/>
            </w:pPr>
          </w:p>
        </w:tc>
      </w:tr>
      <w:tr w:rsidR="003F2FC6" w:rsidRPr="00214192" w14:paraId="712E8B2A" w14:textId="77777777" w:rsidTr="00FA5B56">
        <w:tc>
          <w:tcPr>
            <w:tcW w:w="9062" w:type="dxa"/>
          </w:tcPr>
          <w:p w14:paraId="7AE2FDC6" w14:textId="77777777" w:rsidR="003F2FC6" w:rsidRPr="00214192" w:rsidRDefault="003F2FC6" w:rsidP="00FA5B56">
            <w:pPr>
              <w:spacing w:after="120"/>
              <w:rPr>
                <w:b/>
                <w:bCs/>
                <w:i/>
                <w:iCs/>
              </w:rPr>
            </w:pPr>
            <w:r w:rsidRPr="00214192">
              <w:rPr>
                <w:b/>
                <w:bCs/>
                <w:i/>
                <w:iCs/>
              </w:rPr>
              <w:t xml:space="preserve">Was waren die Schwierigkeiten? Wie </w:t>
            </w:r>
            <w:r>
              <w:rPr>
                <w:b/>
                <w:bCs/>
                <w:i/>
                <w:iCs/>
              </w:rPr>
              <w:t xml:space="preserve">habe ich </w:t>
            </w:r>
            <w:r w:rsidRPr="00214192">
              <w:rPr>
                <w:b/>
                <w:bCs/>
                <w:i/>
                <w:iCs/>
              </w:rPr>
              <w:t>sie gelöst?</w:t>
            </w:r>
          </w:p>
        </w:tc>
      </w:tr>
      <w:tr w:rsidR="003F2FC6" w:rsidRPr="00214192" w14:paraId="3B507AEE" w14:textId="77777777" w:rsidTr="00FA5B56">
        <w:tc>
          <w:tcPr>
            <w:tcW w:w="9062" w:type="dxa"/>
          </w:tcPr>
          <w:p w14:paraId="219DBC60" w14:textId="77777777" w:rsidR="003F2FC6" w:rsidRPr="00214192" w:rsidRDefault="003F2FC6" w:rsidP="00FA5B56">
            <w:pPr>
              <w:spacing w:after="120"/>
            </w:pPr>
          </w:p>
        </w:tc>
      </w:tr>
      <w:tr w:rsidR="003F2FC6" w:rsidRPr="00214192" w14:paraId="2DEBE3AD" w14:textId="77777777" w:rsidTr="00FA5B56">
        <w:tc>
          <w:tcPr>
            <w:tcW w:w="9062" w:type="dxa"/>
          </w:tcPr>
          <w:p w14:paraId="1988BDF3" w14:textId="77777777" w:rsidR="003F2FC6" w:rsidRPr="00214192" w:rsidRDefault="003F2FC6" w:rsidP="00FA5B56">
            <w:pPr>
              <w:spacing w:after="120"/>
              <w:rPr>
                <w:b/>
                <w:bCs/>
                <w:i/>
                <w:iCs/>
              </w:rPr>
            </w:pPr>
            <w:r>
              <w:rPr>
                <w:b/>
                <w:bCs/>
                <w:i/>
                <w:iCs/>
              </w:rPr>
              <w:t>Was sind die Erkenntnisse? Was ist gut gelaufen, was weniger?</w:t>
            </w:r>
          </w:p>
        </w:tc>
      </w:tr>
      <w:tr w:rsidR="003F2FC6" w:rsidRPr="00214192" w14:paraId="4ADAC134" w14:textId="77777777" w:rsidTr="00FA5B56">
        <w:tc>
          <w:tcPr>
            <w:tcW w:w="9062" w:type="dxa"/>
          </w:tcPr>
          <w:p w14:paraId="4D8A39DD" w14:textId="77777777" w:rsidR="003F2FC6" w:rsidRPr="003F2FC6" w:rsidRDefault="003F2FC6" w:rsidP="00FA5B56">
            <w:pPr>
              <w:spacing w:after="120"/>
            </w:pPr>
          </w:p>
        </w:tc>
      </w:tr>
      <w:tr w:rsidR="003F2FC6" w:rsidRPr="00214192" w14:paraId="49EDF5B2" w14:textId="77777777" w:rsidTr="00FA5B56">
        <w:tc>
          <w:tcPr>
            <w:tcW w:w="9062" w:type="dxa"/>
          </w:tcPr>
          <w:p w14:paraId="4532D3A3" w14:textId="77777777" w:rsidR="003F2FC6" w:rsidRPr="00214192" w:rsidRDefault="003F2FC6" w:rsidP="00FA5B56">
            <w:pPr>
              <w:spacing w:after="120"/>
              <w:rPr>
                <w:b/>
                <w:bCs/>
                <w:i/>
                <w:iCs/>
              </w:rPr>
            </w:pPr>
            <w:r>
              <w:rPr>
                <w:b/>
                <w:bCs/>
                <w:i/>
                <w:iCs/>
              </w:rPr>
              <w:t>Wie geht es weiter? Was will ich besser machen?</w:t>
            </w:r>
          </w:p>
        </w:tc>
      </w:tr>
      <w:tr w:rsidR="003F2FC6" w:rsidRPr="00214192" w14:paraId="5CE4FCB6" w14:textId="77777777" w:rsidTr="00FA5B56">
        <w:tc>
          <w:tcPr>
            <w:tcW w:w="9062" w:type="dxa"/>
          </w:tcPr>
          <w:p w14:paraId="48F79391" w14:textId="77777777" w:rsidR="003F2FC6" w:rsidRPr="00214192" w:rsidRDefault="003F2FC6" w:rsidP="00FA5B56">
            <w:pPr>
              <w:spacing w:after="120"/>
            </w:pPr>
          </w:p>
        </w:tc>
      </w:tr>
    </w:tbl>
    <w:p w14:paraId="755AB481" w14:textId="574C594C" w:rsidR="00CE51EC" w:rsidRDefault="00CE51EC" w:rsidP="00CE51EC">
      <w:pPr>
        <w:pStyle w:val="Heading2"/>
      </w:pPr>
      <w:bookmarkStart w:id="24" w:name="_Toc133254673"/>
      <w:bookmarkStart w:id="25" w:name="_Toc156381450"/>
      <w:r>
        <w:t xml:space="preserve">Journal </w:t>
      </w:r>
      <w:r w:rsidRPr="003F2FC6">
        <w:rPr>
          <w:color w:val="00B050"/>
        </w:rPr>
        <w:t>Name 2</w:t>
      </w:r>
      <w:bookmarkEnd w:id="24"/>
      <w:bookmarkEnd w:id="25"/>
    </w:p>
    <w:tbl>
      <w:tblPr>
        <w:tblStyle w:val="TableGrid"/>
        <w:tblW w:w="0" w:type="auto"/>
        <w:tblLook w:val="04A0" w:firstRow="1" w:lastRow="0" w:firstColumn="1" w:lastColumn="0" w:noHBand="0" w:noVBand="1"/>
      </w:tblPr>
      <w:tblGrid>
        <w:gridCol w:w="9062"/>
      </w:tblGrid>
      <w:tr w:rsidR="003F2FC6" w:rsidRPr="00214192" w14:paraId="6474B9D4" w14:textId="77777777" w:rsidTr="00FA5B56">
        <w:tc>
          <w:tcPr>
            <w:tcW w:w="9062" w:type="dxa"/>
            <w:shd w:val="clear" w:color="auto" w:fill="E7E6E6" w:themeFill="background2"/>
          </w:tcPr>
          <w:p w14:paraId="3E552B8E" w14:textId="77777777" w:rsidR="003F2FC6" w:rsidRPr="00214192" w:rsidRDefault="003F2FC6" w:rsidP="00FA5B56">
            <w:pPr>
              <w:rPr>
                <w:b/>
                <w:bCs/>
                <w:sz w:val="24"/>
                <w:szCs w:val="24"/>
              </w:rPr>
            </w:pPr>
            <w:r w:rsidRPr="00214192">
              <w:rPr>
                <w:b/>
                <w:bCs/>
                <w:sz w:val="24"/>
                <w:szCs w:val="24"/>
              </w:rPr>
              <w:t>Datum</w:t>
            </w:r>
          </w:p>
        </w:tc>
      </w:tr>
      <w:tr w:rsidR="003F2FC6" w:rsidRPr="00214192" w14:paraId="31AEB514" w14:textId="77777777" w:rsidTr="00FA5B56">
        <w:tc>
          <w:tcPr>
            <w:tcW w:w="9062" w:type="dxa"/>
          </w:tcPr>
          <w:p w14:paraId="6D09F2A6" w14:textId="77777777" w:rsidR="003F2FC6" w:rsidRPr="00214192" w:rsidRDefault="003F2FC6" w:rsidP="00FA5B56">
            <w:pPr>
              <w:spacing w:after="120"/>
              <w:rPr>
                <w:b/>
                <w:bCs/>
                <w:i/>
                <w:iCs/>
              </w:rPr>
            </w:pPr>
            <w:r w:rsidRPr="00214192">
              <w:rPr>
                <w:b/>
                <w:bCs/>
                <w:i/>
                <w:iCs/>
              </w:rPr>
              <w:t xml:space="preserve">Was </w:t>
            </w:r>
            <w:r>
              <w:rPr>
                <w:b/>
                <w:bCs/>
                <w:i/>
                <w:iCs/>
              </w:rPr>
              <w:t>habe ich</w:t>
            </w:r>
            <w:r w:rsidRPr="00214192">
              <w:rPr>
                <w:b/>
                <w:bCs/>
                <w:i/>
                <w:iCs/>
              </w:rPr>
              <w:t xml:space="preserve"> erledigt? Wie </w:t>
            </w:r>
            <w:r>
              <w:rPr>
                <w:b/>
                <w:bCs/>
                <w:i/>
                <w:iCs/>
              </w:rPr>
              <w:t>bin ich</w:t>
            </w:r>
            <w:r w:rsidRPr="00214192">
              <w:rPr>
                <w:b/>
                <w:bCs/>
                <w:i/>
                <w:iCs/>
              </w:rPr>
              <w:t xml:space="preserve"> vorgegangen?</w:t>
            </w:r>
          </w:p>
        </w:tc>
      </w:tr>
      <w:tr w:rsidR="003F2FC6" w:rsidRPr="00214192" w14:paraId="51EA1A16" w14:textId="77777777" w:rsidTr="00FA5B56">
        <w:tc>
          <w:tcPr>
            <w:tcW w:w="9062" w:type="dxa"/>
          </w:tcPr>
          <w:p w14:paraId="166593F7" w14:textId="77777777" w:rsidR="003F2FC6" w:rsidRPr="00214192" w:rsidRDefault="003F2FC6" w:rsidP="00FA5B56">
            <w:pPr>
              <w:spacing w:after="120"/>
            </w:pPr>
          </w:p>
        </w:tc>
      </w:tr>
      <w:tr w:rsidR="003F2FC6" w:rsidRPr="00214192" w14:paraId="605DA580" w14:textId="77777777" w:rsidTr="00FA5B56">
        <w:tc>
          <w:tcPr>
            <w:tcW w:w="9062" w:type="dxa"/>
          </w:tcPr>
          <w:p w14:paraId="1CF7900B" w14:textId="77777777" w:rsidR="003F2FC6" w:rsidRPr="00214192" w:rsidRDefault="003F2FC6" w:rsidP="00FA5B56">
            <w:pPr>
              <w:spacing w:after="120"/>
              <w:rPr>
                <w:b/>
                <w:bCs/>
                <w:i/>
                <w:iCs/>
              </w:rPr>
            </w:pPr>
            <w:r w:rsidRPr="00214192">
              <w:rPr>
                <w:b/>
                <w:bCs/>
                <w:i/>
                <w:iCs/>
              </w:rPr>
              <w:t xml:space="preserve">Was waren die Schwierigkeiten? Wie </w:t>
            </w:r>
            <w:r>
              <w:rPr>
                <w:b/>
                <w:bCs/>
                <w:i/>
                <w:iCs/>
              </w:rPr>
              <w:t xml:space="preserve">habe ich </w:t>
            </w:r>
            <w:r w:rsidRPr="00214192">
              <w:rPr>
                <w:b/>
                <w:bCs/>
                <w:i/>
                <w:iCs/>
              </w:rPr>
              <w:t>sie gelöst?</w:t>
            </w:r>
          </w:p>
        </w:tc>
      </w:tr>
      <w:tr w:rsidR="003F2FC6" w:rsidRPr="00214192" w14:paraId="1F3005AD" w14:textId="77777777" w:rsidTr="00FA5B56">
        <w:tc>
          <w:tcPr>
            <w:tcW w:w="9062" w:type="dxa"/>
          </w:tcPr>
          <w:p w14:paraId="03A2FF7D" w14:textId="77777777" w:rsidR="003F2FC6" w:rsidRPr="00214192" w:rsidRDefault="003F2FC6" w:rsidP="00FA5B56">
            <w:pPr>
              <w:spacing w:after="120"/>
            </w:pPr>
          </w:p>
        </w:tc>
      </w:tr>
      <w:tr w:rsidR="003F2FC6" w:rsidRPr="00214192" w14:paraId="604EC2ED" w14:textId="77777777" w:rsidTr="00FA5B56">
        <w:tc>
          <w:tcPr>
            <w:tcW w:w="9062" w:type="dxa"/>
          </w:tcPr>
          <w:p w14:paraId="10567838" w14:textId="77777777" w:rsidR="003F2FC6" w:rsidRPr="00214192" w:rsidRDefault="003F2FC6" w:rsidP="00FA5B56">
            <w:pPr>
              <w:spacing w:after="120"/>
              <w:rPr>
                <w:b/>
                <w:bCs/>
                <w:i/>
                <w:iCs/>
              </w:rPr>
            </w:pPr>
            <w:r>
              <w:rPr>
                <w:b/>
                <w:bCs/>
                <w:i/>
                <w:iCs/>
              </w:rPr>
              <w:t>Was sind die Erkenntnisse? Was ist gut gelaufen, was weniger?</w:t>
            </w:r>
          </w:p>
        </w:tc>
      </w:tr>
      <w:tr w:rsidR="003F2FC6" w:rsidRPr="00214192" w14:paraId="2B3C1CE1" w14:textId="77777777" w:rsidTr="00FA5B56">
        <w:tc>
          <w:tcPr>
            <w:tcW w:w="9062" w:type="dxa"/>
          </w:tcPr>
          <w:p w14:paraId="4898DBFC" w14:textId="77777777" w:rsidR="003F2FC6" w:rsidRPr="003F2FC6" w:rsidRDefault="003F2FC6" w:rsidP="00FA5B56">
            <w:pPr>
              <w:spacing w:after="120"/>
            </w:pPr>
          </w:p>
        </w:tc>
      </w:tr>
      <w:tr w:rsidR="003F2FC6" w:rsidRPr="00214192" w14:paraId="16C5DE3D" w14:textId="77777777" w:rsidTr="00FA5B56">
        <w:tc>
          <w:tcPr>
            <w:tcW w:w="9062" w:type="dxa"/>
          </w:tcPr>
          <w:p w14:paraId="3C2C9E68" w14:textId="77777777" w:rsidR="003F2FC6" w:rsidRPr="00214192" w:rsidRDefault="003F2FC6" w:rsidP="00FA5B56">
            <w:pPr>
              <w:spacing w:after="120"/>
              <w:rPr>
                <w:b/>
                <w:bCs/>
                <w:i/>
                <w:iCs/>
              </w:rPr>
            </w:pPr>
            <w:r>
              <w:rPr>
                <w:b/>
                <w:bCs/>
                <w:i/>
                <w:iCs/>
              </w:rPr>
              <w:t>Wie geht es weiter? Was will ich besser machen?</w:t>
            </w:r>
          </w:p>
        </w:tc>
      </w:tr>
      <w:tr w:rsidR="003F2FC6" w:rsidRPr="00214192" w14:paraId="4C223B24" w14:textId="77777777" w:rsidTr="00FA5B56">
        <w:tc>
          <w:tcPr>
            <w:tcW w:w="9062" w:type="dxa"/>
          </w:tcPr>
          <w:p w14:paraId="3FEB9790" w14:textId="77777777" w:rsidR="003F2FC6" w:rsidRPr="00214192" w:rsidRDefault="003F2FC6" w:rsidP="00FA5B56">
            <w:pPr>
              <w:spacing w:after="120"/>
            </w:pPr>
          </w:p>
        </w:tc>
      </w:tr>
    </w:tbl>
    <w:p w14:paraId="5843A706" w14:textId="77777777" w:rsidR="003F2FC6" w:rsidRPr="00214192" w:rsidRDefault="003F2FC6" w:rsidP="003F2FC6"/>
    <w:tbl>
      <w:tblPr>
        <w:tblStyle w:val="TableGrid"/>
        <w:tblW w:w="0" w:type="auto"/>
        <w:tblLook w:val="04A0" w:firstRow="1" w:lastRow="0" w:firstColumn="1" w:lastColumn="0" w:noHBand="0" w:noVBand="1"/>
      </w:tblPr>
      <w:tblGrid>
        <w:gridCol w:w="9062"/>
      </w:tblGrid>
      <w:tr w:rsidR="003F2FC6" w:rsidRPr="00214192" w14:paraId="52658B72" w14:textId="77777777" w:rsidTr="00FA5B56">
        <w:tc>
          <w:tcPr>
            <w:tcW w:w="9062" w:type="dxa"/>
            <w:shd w:val="clear" w:color="auto" w:fill="E7E6E6" w:themeFill="background2"/>
          </w:tcPr>
          <w:p w14:paraId="366B6DF1" w14:textId="77777777" w:rsidR="003F2FC6" w:rsidRPr="00214192" w:rsidRDefault="003F2FC6" w:rsidP="00FA5B56">
            <w:pPr>
              <w:rPr>
                <w:b/>
                <w:bCs/>
                <w:sz w:val="24"/>
                <w:szCs w:val="24"/>
              </w:rPr>
            </w:pPr>
            <w:r w:rsidRPr="00214192">
              <w:rPr>
                <w:b/>
                <w:bCs/>
                <w:sz w:val="24"/>
                <w:szCs w:val="24"/>
              </w:rPr>
              <w:t>Datum</w:t>
            </w:r>
          </w:p>
        </w:tc>
      </w:tr>
      <w:tr w:rsidR="003F2FC6" w:rsidRPr="00214192" w14:paraId="43A1729B" w14:textId="77777777" w:rsidTr="00FA5B56">
        <w:tc>
          <w:tcPr>
            <w:tcW w:w="9062" w:type="dxa"/>
          </w:tcPr>
          <w:p w14:paraId="1CA3668A" w14:textId="77777777" w:rsidR="003F2FC6" w:rsidRPr="00214192" w:rsidRDefault="003F2FC6" w:rsidP="00FA5B56">
            <w:pPr>
              <w:spacing w:after="120"/>
              <w:rPr>
                <w:b/>
                <w:bCs/>
                <w:i/>
                <w:iCs/>
              </w:rPr>
            </w:pPr>
            <w:r w:rsidRPr="00214192">
              <w:rPr>
                <w:b/>
                <w:bCs/>
                <w:i/>
                <w:iCs/>
              </w:rPr>
              <w:t xml:space="preserve">Was </w:t>
            </w:r>
            <w:r>
              <w:rPr>
                <w:b/>
                <w:bCs/>
                <w:i/>
                <w:iCs/>
              </w:rPr>
              <w:t>habe ich</w:t>
            </w:r>
            <w:r w:rsidRPr="00214192">
              <w:rPr>
                <w:b/>
                <w:bCs/>
                <w:i/>
                <w:iCs/>
              </w:rPr>
              <w:t xml:space="preserve"> erledigt? Wie </w:t>
            </w:r>
            <w:r>
              <w:rPr>
                <w:b/>
                <w:bCs/>
                <w:i/>
                <w:iCs/>
              </w:rPr>
              <w:t>bin ich</w:t>
            </w:r>
            <w:r w:rsidRPr="00214192">
              <w:rPr>
                <w:b/>
                <w:bCs/>
                <w:i/>
                <w:iCs/>
              </w:rPr>
              <w:t xml:space="preserve"> vorgegangen?</w:t>
            </w:r>
          </w:p>
        </w:tc>
      </w:tr>
      <w:tr w:rsidR="003F2FC6" w:rsidRPr="00214192" w14:paraId="2B5FE5FC" w14:textId="77777777" w:rsidTr="00FA5B56">
        <w:tc>
          <w:tcPr>
            <w:tcW w:w="9062" w:type="dxa"/>
          </w:tcPr>
          <w:p w14:paraId="23B6802C" w14:textId="77777777" w:rsidR="003F2FC6" w:rsidRPr="00214192" w:rsidRDefault="003F2FC6" w:rsidP="00FA5B56">
            <w:pPr>
              <w:spacing w:after="120"/>
            </w:pPr>
          </w:p>
        </w:tc>
      </w:tr>
      <w:tr w:rsidR="003F2FC6" w:rsidRPr="00214192" w14:paraId="35A9D7D1" w14:textId="77777777" w:rsidTr="00FA5B56">
        <w:tc>
          <w:tcPr>
            <w:tcW w:w="9062" w:type="dxa"/>
          </w:tcPr>
          <w:p w14:paraId="1906D1C3" w14:textId="77777777" w:rsidR="003F2FC6" w:rsidRPr="00214192" w:rsidRDefault="003F2FC6" w:rsidP="00FA5B56">
            <w:pPr>
              <w:spacing w:after="120"/>
              <w:rPr>
                <w:b/>
                <w:bCs/>
                <w:i/>
                <w:iCs/>
              </w:rPr>
            </w:pPr>
            <w:r w:rsidRPr="00214192">
              <w:rPr>
                <w:b/>
                <w:bCs/>
                <w:i/>
                <w:iCs/>
              </w:rPr>
              <w:t xml:space="preserve">Was waren die Schwierigkeiten? Wie </w:t>
            </w:r>
            <w:r>
              <w:rPr>
                <w:b/>
                <w:bCs/>
                <w:i/>
                <w:iCs/>
              </w:rPr>
              <w:t xml:space="preserve">habe ich </w:t>
            </w:r>
            <w:r w:rsidRPr="00214192">
              <w:rPr>
                <w:b/>
                <w:bCs/>
                <w:i/>
                <w:iCs/>
              </w:rPr>
              <w:t>sie gelöst?</w:t>
            </w:r>
          </w:p>
        </w:tc>
      </w:tr>
      <w:tr w:rsidR="003F2FC6" w:rsidRPr="00214192" w14:paraId="788FB4A8" w14:textId="77777777" w:rsidTr="00FA5B56">
        <w:tc>
          <w:tcPr>
            <w:tcW w:w="9062" w:type="dxa"/>
          </w:tcPr>
          <w:p w14:paraId="4FC94CAF" w14:textId="77777777" w:rsidR="003F2FC6" w:rsidRPr="00214192" w:rsidRDefault="003F2FC6" w:rsidP="00FA5B56">
            <w:pPr>
              <w:spacing w:after="120"/>
            </w:pPr>
          </w:p>
        </w:tc>
      </w:tr>
      <w:tr w:rsidR="003F2FC6" w:rsidRPr="00214192" w14:paraId="2C7D7D73" w14:textId="77777777" w:rsidTr="00FA5B56">
        <w:tc>
          <w:tcPr>
            <w:tcW w:w="9062" w:type="dxa"/>
          </w:tcPr>
          <w:p w14:paraId="3C127E21" w14:textId="77777777" w:rsidR="003F2FC6" w:rsidRPr="00214192" w:rsidRDefault="003F2FC6" w:rsidP="00FA5B56">
            <w:pPr>
              <w:spacing w:after="120"/>
              <w:rPr>
                <w:b/>
                <w:bCs/>
                <w:i/>
                <w:iCs/>
              </w:rPr>
            </w:pPr>
            <w:r>
              <w:rPr>
                <w:b/>
                <w:bCs/>
                <w:i/>
                <w:iCs/>
              </w:rPr>
              <w:t>Was sind die Erkenntnisse? Was ist gut gelaufen, was weniger?</w:t>
            </w:r>
          </w:p>
        </w:tc>
      </w:tr>
      <w:tr w:rsidR="003F2FC6" w:rsidRPr="00214192" w14:paraId="3F710E11" w14:textId="77777777" w:rsidTr="00FA5B56">
        <w:tc>
          <w:tcPr>
            <w:tcW w:w="9062" w:type="dxa"/>
          </w:tcPr>
          <w:p w14:paraId="654266DD" w14:textId="77777777" w:rsidR="003F2FC6" w:rsidRPr="003F2FC6" w:rsidRDefault="003F2FC6" w:rsidP="00FA5B56">
            <w:pPr>
              <w:spacing w:after="120"/>
            </w:pPr>
          </w:p>
        </w:tc>
      </w:tr>
      <w:tr w:rsidR="003F2FC6" w:rsidRPr="00214192" w14:paraId="721FD468" w14:textId="77777777" w:rsidTr="00FA5B56">
        <w:tc>
          <w:tcPr>
            <w:tcW w:w="9062" w:type="dxa"/>
          </w:tcPr>
          <w:p w14:paraId="6F357D96" w14:textId="77777777" w:rsidR="003F2FC6" w:rsidRPr="00214192" w:rsidRDefault="003F2FC6" w:rsidP="00FA5B56">
            <w:pPr>
              <w:spacing w:after="120"/>
              <w:rPr>
                <w:b/>
                <w:bCs/>
                <w:i/>
                <w:iCs/>
              </w:rPr>
            </w:pPr>
            <w:r>
              <w:rPr>
                <w:b/>
                <w:bCs/>
                <w:i/>
                <w:iCs/>
              </w:rPr>
              <w:t>Wie geht es weiter? Was will ich besser machen?</w:t>
            </w:r>
          </w:p>
        </w:tc>
      </w:tr>
      <w:tr w:rsidR="003F2FC6" w:rsidRPr="00214192" w14:paraId="77AD3BE1" w14:textId="77777777" w:rsidTr="00FA5B56">
        <w:tc>
          <w:tcPr>
            <w:tcW w:w="9062" w:type="dxa"/>
          </w:tcPr>
          <w:p w14:paraId="4A248FCB" w14:textId="77777777" w:rsidR="003F2FC6" w:rsidRPr="00214192" w:rsidRDefault="003F2FC6" w:rsidP="00FA5B56">
            <w:pPr>
              <w:spacing w:after="120"/>
            </w:pPr>
          </w:p>
        </w:tc>
      </w:tr>
    </w:tbl>
    <w:p w14:paraId="4BDF1E79" w14:textId="77777777" w:rsidR="003F2FC6" w:rsidRDefault="003F2FC6" w:rsidP="003F2FC6"/>
    <w:tbl>
      <w:tblPr>
        <w:tblStyle w:val="TableGrid"/>
        <w:tblW w:w="0" w:type="auto"/>
        <w:tblLook w:val="04A0" w:firstRow="1" w:lastRow="0" w:firstColumn="1" w:lastColumn="0" w:noHBand="0" w:noVBand="1"/>
      </w:tblPr>
      <w:tblGrid>
        <w:gridCol w:w="9062"/>
      </w:tblGrid>
      <w:tr w:rsidR="003F2FC6" w:rsidRPr="00214192" w14:paraId="3D8A0F32" w14:textId="77777777" w:rsidTr="00FA5B56">
        <w:tc>
          <w:tcPr>
            <w:tcW w:w="9062" w:type="dxa"/>
            <w:shd w:val="clear" w:color="auto" w:fill="E7E6E6" w:themeFill="background2"/>
          </w:tcPr>
          <w:p w14:paraId="49A0EBFC" w14:textId="77777777" w:rsidR="003F2FC6" w:rsidRPr="00214192" w:rsidRDefault="003F2FC6" w:rsidP="00FA5B56">
            <w:pPr>
              <w:rPr>
                <w:b/>
                <w:bCs/>
                <w:sz w:val="24"/>
                <w:szCs w:val="24"/>
              </w:rPr>
            </w:pPr>
            <w:r w:rsidRPr="00214192">
              <w:rPr>
                <w:b/>
                <w:bCs/>
                <w:sz w:val="24"/>
                <w:szCs w:val="24"/>
              </w:rPr>
              <w:t>Datum</w:t>
            </w:r>
          </w:p>
        </w:tc>
      </w:tr>
      <w:tr w:rsidR="003F2FC6" w:rsidRPr="00214192" w14:paraId="6267A029" w14:textId="77777777" w:rsidTr="00FA5B56">
        <w:tc>
          <w:tcPr>
            <w:tcW w:w="9062" w:type="dxa"/>
          </w:tcPr>
          <w:p w14:paraId="7475B32C" w14:textId="77777777" w:rsidR="003F2FC6" w:rsidRPr="00214192" w:rsidRDefault="003F2FC6" w:rsidP="00FA5B56">
            <w:pPr>
              <w:spacing w:after="120"/>
              <w:rPr>
                <w:b/>
                <w:bCs/>
                <w:i/>
                <w:iCs/>
              </w:rPr>
            </w:pPr>
            <w:r w:rsidRPr="00214192">
              <w:rPr>
                <w:b/>
                <w:bCs/>
                <w:i/>
                <w:iCs/>
              </w:rPr>
              <w:t xml:space="preserve">Was </w:t>
            </w:r>
            <w:r>
              <w:rPr>
                <w:b/>
                <w:bCs/>
                <w:i/>
                <w:iCs/>
              </w:rPr>
              <w:t>habe ich</w:t>
            </w:r>
            <w:r w:rsidRPr="00214192">
              <w:rPr>
                <w:b/>
                <w:bCs/>
                <w:i/>
                <w:iCs/>
              </w:rPr>
              <w:t xml:space="preserve"> erledigt? Wie </w:t>
            </w:r>
            <w:r>
              <w:rPr>
                <w:b/>
                <w:bCs/>
                <w:i/>
                <w:iCs/>
              </w:rPr>
              <w:t>bin ich</w:t>
            </w:r>
            <w:r w:rsidRPr="00214192">
              <w:rPr>
                <w:b/>
                <w:bCs/>
                <w:i/>
                <w:iCs/>
              </w:rPr>
              <w:t xml:space="preserve"> vorgegangen?</w:t>
            </w:r>
          </w:p>
        </w:tc>
      </w:tr>
      <w:tr w:rsidR="003F2FC6" w:rsidRPr="00214192" w14:paraId="681A5A23" w14:textId="77777777" w:rsidTr="00FA5B56">
        <w:tc>
          <w:tcPr>
            <w:tcW w:w="9062" w:type="dxa"/>
          </w:tcPr>
          <w:p w14:paraId="3C78246E" w14:textId="77777777" w:rsidR="003F2FC6" w:rsidRPr="00214192" w:rsidRDefault="003F2FC6" w:rsidP="00FA5B56">
            <w:pPr>
              <w:spacing w:after="120"/>
            </w:pPr>
          </w:p>
        </w:tc>
      </w:tr>
      <w:tr w:rsidR="003F2FC6" w:rsidRPr="00214192" w14:paraId="7C2484AE" w14:textId="77777777" w:rsidTr="00FA5B56">
        <w:tc>
          <w:tcPr>
            <w:tcW w:w="9062" w:type="dxa"/>
          </w:tcPr>
          <w:p w14:paraId="5600EA2C" w14:textId="77777777" w:rsidR="003F2FC6" w:rsidRPr="00214192" w:rsidRDefault="003F2FC6" w:rsidP="00FA5B56">
            <w:pPr>
              <w:spacing w:after="120"/>
              <w:rPr>
                <w:b/>
                <w:bCs/>
                <w:i/>
                <w:iCs/>
              </w:rPr>
            </w:pPr>
            <w:r w:rsidRPr="00214192">
              <w:rPr>
                <w:b/>
                <w:bCs/>
                <w:i/>
                <w:iCs/>
              </w:rPr>
              <w:t xml:space="preserve">Was waren die Schwierigkeiten? Wie </w:t>
            </w:r>
            <w:r>
              <w:rPr>
                <w:b/>
                <w:bCs/>
                <w:i/>
                <w:iCs/>
              </w:rPr>
              <w:t xml:space="preserve">habe ich </w:t>
            </w:r>
            <w:r w:rsidRPr="00214192">
              <w:rPr>
                <w:b/>
                <w:bCs/>
                <w:i/>
                <w:iCs/>
              </w:rPr>
              <w:t>sie gelöst?</w:t>
            </w:r>
          </w:p>
        </w:tc>
      </w:tr>
      <w:tr w:rsidR="003F2FC6" w:rsidRPr="00214192" w14:paraId="2D465604" w14:textId="77777777" w:rsidTr="00FA5B56">
        <w:tc>
          <w:tcPr>
            <w:tcW w:w="9062" w:type="dxa"/>
          </w:tcPr>
          <w:p w14:paraId="2002FA3A" w14:textId="77777777" w:rsidR="003F2FC6" w:rsidRPr="00214192" w:rsidRDefault="003F2FC6" w:rsidP="00FA5B56">
            <w:pPr>
              <w:spacing w:after="120"/>
            </w:pPr>
          </w:p>
        </w:tc>
      </w:tr>
      <w:tr w:rsidR="003F2FC6" w:rsidRPr="00214192" w14:paraId="123476E1" w14:textId="77777777" w:rsidTr="00FA5B56">
        <w:tc>
          <w:tcPr>
            <w:tcW w:w="9062" w:type="dxa"/>
          </w:tcPr>
          <w:p w14:paraId="7E5EB436" w14:textId="77777777" w:rsidR="003F2FC6" w:rsidRPr="00214192" w:rsidRDefault="003F2FC6" w:rsidP="00FA5B56">
            <w:pPr>
              <w:spacing w:after="120"/>
              <w:rPr>
                <w:b/>
                <w:bCs/>
                <w:i/>
                <w:iCs/>
              </w:rPr>
            </w:pPr>
            <w:r>
              <w:rPr>
                <w:b/>
                <w:bCs/>
                <w:i/>
                <w:iCs/>
              </w:rPr>
              <w:t>Was sind die Erkenntnisse? Was ist gut gelaufen, was weniger?</w:t>
            </w:r>
          </w:p>
        </w:tc>
      </w:tr>
      <w:tr w:rsidR="003F2FC6" w:rsidRPr="00214192" w14:paraId="6DFD61D7" w14:textId="77777777" w:rsidTr="00FA5B56">
        <w:tc>
          <w:tcPr>
            <w:tcW w:w="9062" w:type="dxa"/>
          </w:tcPr>
          <w:p w14:paraId="01C14193" w14:textId="77777777" w:rsidR="003F2FC6" w:rsidRPr="003F2FC6" w:rsidRDefault="003F2FC6" w:rsidP="00FA5B56">
            <w:pPr>
              <w:spacing w:after="120"/>
            </w:pPr>
          </w:p>
        </w:tc>
      </w:tr>
      <w:tr w:rsidR="003F2FC6" w:rsidRPr="00214192" w14:paraId="7C13C3FE" w14:textId="77777777" w:rsidTr="00FA5B56">
        <w:tc>
          <w:tcPr>
            <w:tcW w:w="9062" w:type="dxa"/>
          </w:tcPr>
          <w:p w14:paraId="2C9F7337" w14:textId="77777777" w:rsidR="003F2FC6" w:rsidRPr="00214192" w:rsidRDefault="003F2FC6" w:rsidP="00FA5B56">
            <w:pPr>
              <w:spacing w:after="120"/>
              <w:rPr>
                <w:b/>
                <w:bCs/>
                <w:i/>
                <w:iCs/>
              </w:rPr>
            </w:pPr>
            <w:r>
              <w:rPr>
                <w:b/>
                <w:bCs/>
                <w:i/>
                <w:iCs/>
              </w:rPr>
              <w:t>Wie geht es weiter? Was will ich besser machen?</w:t>
            </w:r>
          </w:p>
        </w:tc>
      </w:tr>
      <w:tr w:rsidR="003F2FC6" w:rsidRPr="00214192" w14:paraId="0F2574E7" w14:textId="77777777" w:rsidTr="00FA5B56">
        <w:tc>
          <w:tcPr>
            <w:tcW w:w="9062" w:type="dxa"/>
          </w:tcPr>
          <w:p w14:paraId="1D52DE43" w14:textId="77777777" w:rsidR="003F2FC6" w:rsidRPr="00214192" w:rsidRDefault="003F2FC6" w:rsidP="00FA5B56">
            <w:pPr>
              <w:spacing w:after="120"/>
            </w:pPr>
          </w:p>
        </w:tc>
      </w:tr>
    </w:tbl>
    <w:p w14:paraId="723231EF" w14:textId="77777777" w:rsidR="003F2FC6" w:rsidRPr="00CE51EC" w:rsidRDefault="003F2FC6" w:rsidP="004600D7"/>
    <w:sectPr w:rsidR="003F2FC6" w:rsidRPr="00CE51EC" w:rsidSect="00BE23A8">
      <w:headerReference w:type="default" r:id="rId18"/>
      <w:footerReference w:type="default" r:id="rId19"/>
      <w:headerReference w:type="first" r:id="rId20"/>
      <w:footerReference w:type="first" r:id="rId21"/>
      <w:pgSz w:w="11906" w:h="16838"/>
      <w:pgMar w:top="1701" w:right="1417" w:bottom="1418" w:left="1417" w:header="68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257B" w14:textId="77777777" w:rsidR="00BE23A8" w:rsidRDefault="00BE23A8" w:rsidP="00572BD0">
      <w:r>
        <w:separator/>
      </w:r>
    </w:p>
  </w:endnote>
  <w:endnote w:type="continuationSeparator" w:id="0">
    <w:p w14:paraId="67F2B5CA" w14:textId="77777777" w:rsidR="00BE23A8" w:rsidRDefault="00BE23A8" w:rsidP="0057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osis">
    <w:charset w:val="00"/>
    <w:family w:val="auto"/>
    <w:pitch w:val="variable"/>
    <w:sig w:usb0="A00000BF" w:usb1="4000207B" w:usb2="00000000" w:usb3="00000000" w:csb0="00000093" w:csb1="00000000"/>
  </w:font>
  <w:font w:name="Source Code Pro">
    <w:altName w:val="Source Code Pro"/>
    <w:panose1 w:val="020B0509030403020204"/>
    <w:charset w:val="00"/>
    <w:family w:val="modern"/>
    <w:pitch w:val="fixed"/>
    <w:sig w:usb0="200002F7" w:usb1="02003803" w:usb2="00000000" w:usb3="00000000" w:csb0="0000019F" w:csb1="00000000"/>
  </w:font>
  <w:font w:name="Arial Monospaced">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A5E7" w14:textId="35045591" w:rsidR="00F82209" w:rsidRPr="003A591C" w:rsidRDefault="00F91602" w:rsidP="00742C6C">
    <w:pPr>
      <w:pStyle w:val="Footer"/>
    </w:pPr>
    <w:r w:rsidRPr="003A591C">
      <w:rPr>
        <w:noProof/>
        <w:lang w:eastAsia="de-CH"/>
      </w:rPr>
      <mc:AlternateContent>
        <mc:Choice Requires="wpg">
          <w:drawing>
            <wp:anchor distT="0" distB="0" distL="114300" distR="114300" simplePos="0" relativeHeight="251659264" behindDoc="0" locked="0" layoutInCell="1" allowOverlap="1" wp14:anchorId="3050E278" wp14:editId="2A0CEA90">
              <wp:simplePos x="0" y="0"/>
              <wp:positionH relativeFrom="rightMargin">
                <wp:posOffset>-1035126</wp:posOffset>
              </wp:positionH>
              <wp:positionV relativeFrom="topMargin">
                <wp:posOffset>8800186</wp:posOffset>
              </wp:positionV>
              <wp:extent cx="1901393" cy="1925076"/>
              <wp:effectExtent l="0" t="0" r="3810" b="0"/>
              <wp:wrapNone/>
              <wp:docPr id="70" name="Gruppe 70"/>
              <wp:cNvGraphicFramePr/>
              <a:graphic xmlns:a="http://schemas.openxmlformats.org/drawingml/2006/main">
                <a:graphicData uri="http://schemas.microsoft.com/office/word/2010/wordprocessingGroup">
                  <wpg:wgp>
                    <wpg:cNvGrpSpPr/>
                    <wpg:grpSpPr>
                      <a:xfrm>
                        <a:off x="0" y="0"/>
                        <a:ext cx="1901393" cy="1925076"/>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A9DF3EE" id="Gruppe 70" o:spid="_x0000_s1026" style="position:absolute;margin-left:-81.5pt;margin-top:692.95pt;width:149.7pt;height:151.6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w10:wrap anchorx="margin" anchory="margin"/>
            </v:group>
          </w:pict>
        </mc:Fallback>
      </mc:AlternateContent>
    </w:r>
    <w:fldSimple w:instr=" FILENAME   \* MERGEFORMAT ">
      <w:r w:rsidR="008C18B6">
        <w:rPr>
          <w:noProof/>
        </w:rPr>
        <w:t>inf165-LB2-Dokumentation</w:t>
      </w:r>
      <w:r w:rsidR="00B77FE8">
        <w:rPr>
          <w:noProof/>
        </w:rPr>
        <w:t>-Sinzig-Lehmann</w:t>
      </w:r>
      <w:r w:rsidR="008C18B6">
        <w:rPr>
          <w:noProof/>
        </w:rPr>
        <w:t>.docx</w:t>
      </w:r>
    </w:fldSimple>
    <w:r w:rsidR="00F82209" w:rsidRPr="003A591C">
      <w:tab/>
    </w:r>
    <w:r w:rsidR="00F82209" w:rsidRPr="003A591C">
      <w:fldChar w:fldCharType="begin"/>
    </w:r>
    <w:r w:rsidR="00F82209" w:rsidRPr="003A591C">
      <w:instrText>PAGE   \* MERGEFORMAT</w:instrText>
    </w:r>
    <w:r w:rsidR="00F82209" w:rsidRPr="003A591C">
      <w:fldChar w:fldCharType="separate"/>
    </w:r>
    <w:r w:rsidR="00E51A3B" w:rsidRPr="00E51A3B">
      <w:rPr>
        <w:noProof/>
        <w:lang w:val="de-DE"/>
      </w:rPr>
      <w:t>7</w:t>
    </w:r>
    <w:r w:rsidR="00F82209" w:rsidRPr="003A591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F96A" w14:textId="0F211A30" w:rsidR="00D52C6D" w:rsidRDefault="00000000" w:rsidP="00742C6C">
    <w:pPr>
      <w:pStyle w:val="Footer"/>
    </w:pPr>
    <w:fldSimple w:instr=" FILENAME   \* MERGEFORMAT ">
      <w:r w:rsidR="00FF4A7A">
        <w:rPr>
          <w:noProof/>
        </w:rPr>
        <w:t>inf165-LB2-Dokumentation-</w:t>
      </w:r>
      <w:r w:rsidR="00B77FE8">
        <w:rPr>
          <w:noProof/>
        </w:rPr>
        <w:t>Sinzig-Lehmann</w:t>
      </w:r>
      <w:r w:rsidR="00FF4A7A">
        <w:rPr>
          <w:noProof/>
        </w:rPr>
        <w:t>.docx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F34A3" w14:textId="77777777" w:rsidR="00BE23A8" w:rsidRDefault="00BE23A8" w:rsidP="00572BD0">
      <w:r>
        <w:separator/>
      </w:r>
    </w:p>
  </w:footnote>
  <w:footnote w:type="continuationSeparator" w:id="0">
    <w:p w14:paraId="447DBB7A" w14:textId="77777777" w:rsidR="00BE23A8" w:rsidRDefault="00BE23A8" w:rsidP="00572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5C64" w14:textId="363ABF49" w:rsidR="00F82209" w:rsidRPr="00F24368" w:rsidRDefault="006565C4" w:rsidP="00F56176">
    <w:pPr>
      <w:pStyle w:val="Kopfzeile2"/>
    </w:pPr>
    <w:r w:rsidRPr="003A591C">
      <w:rPr>
        <w:noProof/>
        <w:lang w:eastAsia="de-CH"/>
      </w:rPr>
      <mc:AlternateContent>
        <mc:Choice Requires="wps">
          <w:drawing>
            <wp:anchor distT="0" distB="0" distL="114300" distR="114300" simplePos="0" relativeHeight="251665408" behindDoc="0" locked="0" layoutInCell="1" allowOverlap="1" wp14:anchorId="56A564BC" wp14:editId="2216648E">
              <wp:simplePos x="0" y="0"/>
              <wp:positionH relativeFrom="column">
                <wp:posOffset>386723</wp:posOffset>
              </wp:positionH>
              <wp:positionV relativeFrom="paragraph">
                <wp:posOffset>298450</wp:posOffset>
              </wp:positionV>
              <wp:extent cx="5400000" cy="0"/>
              <wp:effectExtent l="0" t="0" r="0" b="0"/>
              <wp:wrapNone/>
              <wp:docPr id="67"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00" cy="0"/>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12700">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0FB6AB" id="Freihandform 67" o:spid="_x0000_s1026" style="position:absolute;margin-left:30.45pt;margin-top:23.5pt;width:42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" path="m9,1966l,1957,1952,r9,9l9,1966xe" fillcolor="#8496b0 [1951]" strokecolor="#8496b0 [1951]" strokeweight="1pt">
              <v:path arrowok="t" o:connecttype="custom" o:connectlocs="24783,1;0,1;5375217,0;5400000,0;24783,1" o:connectangles="0,0,0,0,0"/>
            </v:shape>
          </w:pict>
        </mc:Fallback>
      </mc:AlternateContent>
    </w:r>
    <w:r w:rsidRPr="003A591C">
      <w:rPr>
        <w:noProof/>
        <w:lang w:eastAsia="de-CH"/>
      </w:rPr>
      <mc:AlternateContent>
        <mc:Choice Requires="wps">
          <w:drawing>
            <wp:anchor distT="0" distB="0" distL="114300" distR="114300" simplePos="0" relativeHeight="251663360" behindDoc="0" locked="0" layoutInCell="1" allowOverlap="1" wp14:anchorId="501C5069" wp14:editId="6945A827">
              <wp:simplePos x="0" y="0"/>
              <wp:positionH relativeFrom="column">
                <wp:posOffset>0</wp:posOffset>
              </wp:positionH>
              <wp:positionV relativeFrom="paragraph">
                <wp:posOffset>256540</wp:posOffset>
              </wp:positionV>
              <wp:extent cx="5494020" cy="0"/>
              <wp:effectExtent l="0" t="0" r="0" b="0"/>
              <wp:wrapNone/>
              <wp:docPr id="43" name="Freihand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4020" cy="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9525">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w16du="http://schemas.microsoft.com/office/word/2023/wordml/word16du">
          <w:pict>
            <v:shape w14:anchorId="26F160B0" id="Freihandform 68" o:spid="_x0000_s1026" style="position:absolute;margin-left:0;margin-top:20.2pt;width:432.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27,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" path="m,2732r,-4l2722,r5,5l,2732xe" fillcolor="#8496b0 [1951]" strokecolor="#8496b0 [1951]">
              <v:path arrowok="t" o:connecttype="custom" o:connectlocs="0,1;0,1;5483947,0;5494020,0;0,1" o:connectangles="0,0,0,0,0"/>
            </v:shape>
          </w:pict>
        </mc:Fallback>
      </mc:AlternateContent>
    </w:r>
    <w:sdt>
      <w:sdtPr>
        <w:alias w:val="Titel"/>
        <w:tag w:val=""/>
        <w:id w:val="465252986"/>
        <w:placeholder>
          <w:docPart w:val="9139D831031F4DC7A4692F815168C07C"/>
        </w:placeholder>
        <w:dataBinding w:prefixMappings="xmlns:ns0='http://purl.org/dc/elements/1.1/' xmlns:ns1='http://schemas.openxmlformats.org/package/2006/metadata/core-properties' " w:xpath="/ns1:coreProperties[1]/ns0:title[1]" w:storeItemID="{6C3C8BC8-F283-45AE-878A-BAB7291924A1}"/>
        <w:text/>
      </w:sdtPr>
      <w:sdtContent>
        <w:r w:rsidR="00716888">
          <w:t>Modul 165</w:t>
        </w:r>
      </w:sdtContent>
    </w:sdt>
    <w:r w:rsidR="00F82209" w:rsidRPr="003A591C">
      <w:t xml:space="preserve"> - </w:t>
    </w:r>
    <w:r>
      <w:fldChar w:fldCharType="begin"/>
    </w:r>
    <w:r>
      <w:instrText xml:space="preserve"> Styleref "Kandidat" </w:instrText>
    </w:r>
    <w:r>
      <w:fldChar w:fldCharType="separate"/>
    </w:r>
    <w:r w:rsidR="00390F16">
      <w:rPr>
        <w:noProof/>
      </w:rPr>
      <w:t>Lorin Sinzig, David Lehmann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6ADC" w14:textId="7FE57A5D" w:rsidR="006565C4" w:rsidRPr="00F56176" w:rsidRDefault="00000000" w:rsidP="00F56176">
    <w:pPr>
      <w:pStyle w:val="Header"/>
    </w:pPr>
    <w:sdt>
      <w:sdtPr>
        <w:alias w:val="Firma"/>
        <w:tag w:val=""/>
        <w:id w:val="687497222"/>
        <w:placeholder>
          <w:docPart w:val="4B79E195536A4840A4AA146EA20957E9"/>
        </w:placeholder>
        <w:dataBinding w:prefixMappings="xmlns:ns0='http://schemas.openxmlformats.org/officeDocument/2006/extended-properties' " w:xpath="/ns0:Properties[1]/ns0:Company[1]" w:storeItemID="{6668398D-A668-4E3E-A5EB-62B293D839F1}"/>
        <w:text/>
      </w:sdtPr>
      <w:sdtContent>
        <w:proofErr w:type="spellStart"/>
        <w:r w:rsidR="00D52C6D" w:rsidRPr="00F56176">
          <w:t>gibb</w:t>
        </w:r>
        <w:proofErr w:type="spellEnd"/>
        <w:r w:rsidR="00D52C6D" w:rsidRPr="00F56176">
          <w:t xml:space="preserve"> - IET</w:t>
        </w:r>
      </w:sdtContent>
    </w:sdt>
    <w:r w:rsidR="006565C4" w:rsidRPr="00F56176">
      <w:rPr>
        <w:noProof/>
      </w:rPr>
      <mc:AlternateContent>
        <mc:Choice Requires="wpg">
          <w:drawing>
            <wp:anchor distT="0" distB="0" distL="114300" distR="114300" simplePos="0" relativeHeight="251661312" behindDoc="1" locked="0" layoutInCell="1" allowOverlap="1" wp14:anchorId="4C8F6F67" wp14:editId="35B19B22">
              <wp:simplePos x="0" y="0"/>
              <wp:positionH relativeFrom="page">
                <wp:posOffset>1857375</wp:posOffset>
              </wp:positionH>
              <wp:positionV relativeFrom="page">
                <wp:posOffset>9248775</wp:posOffset>
              </wp:positionV>
              <wp:extent cx="4500245" cy="4646930"/>
              <wp:effectExtent l="990600" t="762000" r="890905" b="820420"/>
              <wp:wrapNone/>
              <wp:docPr id="38"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699250">
                        <a:off x="0" y="0"/>
                        <a:ext cx="4500245" cy="4646930"/>
                        <a:chOff x="782637" y="109538"/>
                        <a:chExt cx="3546476" cy="3663950"/>
                      </a:xfrm>
                      <a:solidFill>
                        <a:schemeClr val="tx2">
                          <a:lumMod val="60000"/>
                          <a:lumOff val="40000"/>
                        </a:schemeClr>
                      </a:solidFill>
                    </wpg:grpSpPr>
                    <wps:wsp>
                      <wps:cNvPr id="40"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3C93FD6" id="Gruppe 2" o:spid="_x0000_s1026" style="position:absolute;margin-left:146.25pt;margin-top:728.25pt;width:354.35pt;height:365.9pt;rotation:2948301fd;z-index:-251655168;mso-position-horizontal-relative:page;mso-position-vertical-relative:page" coordorigin="7826,1095" coordsize="35464,3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">
              <o:lock v:ext="edit" aspectratio="t"/>
              <v:shape id="Freihandform 65" o:spid="_x0000_s1027"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" path="m5,2234l,2229,2229,r5,5l5,2234xe" filled="f" stroked="f">
                <v:path arrowok="t" o:connecttype="custom" o:connectlocs="7938,3546475;0,3538538;3538538,0;3546475,7938;7938,3546475" o:connectangles="0,0,0,0,0"/>
              </v:shape>
              <v:shape id="Freihandform 66" o:spid="_x0000_s1028"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" path="m9,2197l,2193,2188,r9,10l9,2197xe" filled="f" stroked="f">
                <v:path arrowok="t" o:connecttype="custom" o:connectlocs="14288,3487738;0,3481388;3473450,0;3487738,15875;14288,3487738" o:connectangles="0,0,0,0,0"/>
              </v:shape>
              <w10:wrap anchorx="page" anchory="page"/>
            </v:group>
          </w:pict>
        </mc:Fallback>
      </mc:AlternateContent>
    </w:r>
    <w:r w:rsidR="00D52C6D" w:rsidRPr="00F56176">
      <w:tab/>
    </w:r>
    <w:r w:rsidR="00D52C6D" w:rsidRPr="00F56176">
      <w:tab/>
    </w:r>
    <w:r w:rsidR="00B77FE8">
      <w:t>Lorin Sinzig, David Lehmann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F2A"/>
    <w:multiLevelType w:val="hybridMultilevel"/>
    <w:tmpl w:val="888A757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1E8001D"/>
    <w:multiLevelType w:val="hybridMultilevel"/>
    <w:tmpl w:val="1110DC3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7376EB"/>
    <w:multiLevelType w:val="hybridMultilevel"/>
    <w:tmpl w:val="979CB38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5F395E62"/>
    <w:multiLevelType w:val="hybridMultilevel"/>
    <w:tmpl w:val="4ADEBE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C2A4DE9"/>
    <w:multiLevelType w:val="multilevel"/>
    <w:tmpl w:val="E29612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3378B8"/>
    <w:multiLevelType w:val="hybridMultilevel"/>
    <w:tmpl w:val="E0CEE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083FBB"/>
    <w:multiLevelType w:val="hybridMultilevel"/>
    <w:tmpl w:val="6AB07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75812205">
    <w:abstractNumId w:val="4"/>
  </w:num>
  <w:num w:numId="2" w16cid:durableId="1618369839">
    <w:abstractNumId w:val="3"/>
  </w:num>
  <w:num w:numId="3" w16cid:durableId="863254106">
    <w:abstractNumId w:val="2"/>
  </w:num>
  <w:num w:numId="4" w16cid:durableId="1996180779">
    <w:abstractNumId w:val="5"/>
  </w:num>
  <w:num w:numId="5" w16cid:durableId="1749493353">
    <w:abstractNumId w:val="0"/>
  </w:num>
  <w:num w:numId="6" w16cid:durableId="533932040">
    <w:abstractNumId w:val="1"/>
  </w:num>
  <w:num w:numId="7" w16cid:durableId="189727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fr-CH" w:vendorID="64" w:dllVersion="4096" w:nlCheck="1" w:checkStyle="0"/>
  <w:activeWritingStyle w:appName="MSWord" w:lang="fr-CH" w:vendorID="64" w:dllVersion="0" w:nlCheck="1" w:checkStyle="0"/>
  <w:activeWritingStyle w:appName="MSWord" w:lang="en-AU"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AC"/>
    <w:rsid w:val="000073B0"/>
    <w:rsid w:val="00007D09"/>
    <w:rsid w:val="000115C3"/>
    <w:rsid w:val="00011BB5"/>
    <w:rsid w:val="00011CB9"/>
    <w:rsid w:val="00020816"/>
    <w:rsid w:val="000212AC"/>
    <w:rsid w:val="000352D5"/>
    <w:rsid w:val="00047B5C"/>
    <w:rsid w:val="000523A3"/>
    <w:rsid w:val="00065153"/>
    <w:rsid w:val="000710D6"/>
    <w:rsid w:val="00083AB5"/>
    <w:rsid w:val="000A5A32"/>
    <w:rsid w:val="000B3BD8"/>
    <w:rsid w:val="000D3CD1"/>
    <w:rsid w:val="000D5427"/>
    <w:rsid w:val="000F2BB3"/>
    <w:rsid w:val="000F7EA6"/>
    <w:rsid w:val="00111E17"/>
    <w:rsid w:val="00121B39"/>
    <w:rsid w:val="00123304"/>
    <w:rsid w:val="00124524"/>
    <w:rsid w:val="00145CB6"/>
    <w:rsid w:val="00160A26"/>
    <w:rsid w:val="001639EA"/>
    <w:rsid w:val="0016665D"/>
    <w:rsid w:val="00172EBF"/>
    <w:rsid w:val="00180858"/>
    <w:rsid w:val="001A2EB5"/>
    <w:rsid w:val="001A758F"/>
    <w:rsid w:val="001B30BB"/>
    <w:rsid w:val="001C0A95"/>
    <w:rsid w:val="001D5005"/>
    <w:rsid w:val="001F6834"/>
    <w:rsid w:val="001F6C77"/>
    <w:rsid w:val="001F73A6"/>
    <w:rsid w:val="0020095F"/>
    <w:rsid w:val="002044FE"/>
    <w:rsid w:val="002061D5"/>
    <w:rsid w:val="00214192"/>
    <w:rsid w:val="002302D8"/>
    <w:rsid w:val="00240D10"/>
    <w:rsid w:val="002464C6"/>
    <w:rsid w:val="00251692"/>
    <w:rsid w:val="002674BC"/>
    <w:rsid w:val="00274F18"/>
    <w:rsid w:val="002C087D"/>
    <w:rsid w:val="002C47B0"/>
    <w:rsid w:val="002C4F63"/>
    <w:rsid w:val="002F2C09"/>
    <w:rsid w:val="002F32B4"/>
    <w:rsid w:val="00300341"/>
    <w:rsid w:val="0031138D"/>
    <w:rsid w:val="00323717"/>
    <w:rsid w:val="003276B5"/>
    <w:rsid w:val="00334D75"/>
    <w:rsid w:val="00356157"/>
    <w:rsid w:val="00365950"/>
    <w:rsid w:val="00374FF1"/>
    <w:rsid w:val="0038477E"/>
    <w:rsid w:val="00390F16"/>
    <w:rsid w:val="00394EF9"/>
    <w:rsid w:val="00395FCF"/>
    <w:rsid w:val="003A5110"/>
    <w:rsid w:val="003A591C"/>
    <w:rsid w:val="003C37B1"/>
    <w:rsid w:val="003C67A6"/>
    <w:rsid w:val="003D132D"/>
    <w:rsid w:val="003E4594"/>
    <w:rsid w:val="003F06B4"/>
    <w:rsid w:val="003F2FC6"/>
    <w:rsid w:val="003F55A4"/>
    <w:rsid w:val="0042088A"/>
    <w:rsid w:val="0042462D"/>
    <w:rsid w:val="00426363"/>
    <w:rsid w:val="00427429"/>
    <w:rsid w:val="004326ED"/>
    <w:rsid w:val="004529BA"/>
    <w:rsid w:val="004600D7"/>
    <w:rsid w:val="00477D80"/>
    <w:rsid w:val="00483FC7"/>
    <w:rsid w:val="0049272C"/>
    <w:rsid w:val="004A4B41"/>
    <w:rsid w:val="004A6B69"/>
    <w:rsid w:val="004B4D52"/>
    <w:rsid w:val="004D188F"/>
    <w:rsid w:val="004D48D8"/>
    <w:rsid w:val="004E0A5F"/>
    <w:rsid w:val="004E429F"/>
    <w:rsid w:val="004E68A4"/>
    <w:rsid w:val="004F0581"/>
    <w:rsid w:val="004F0A1F"/>
    <w:rsid w:val="004F0B18"/>
    <w:rsid w:val="00502013"/>
    <w:rsid w:val="00505AC7"/>
    <w:rsid w:val="00510B44"/>
    <w:rsid w:val="005112A5"/>
    <w:rsid w:val="005126A2"/>
    <w:rsid w:val="005164AD"/>
    <w:rsid w:val="0052785E"/>
    <w:rsid w:val="00530E41"/>
    <w:rsid w:val="005334F2"/>
    <w:rsid w:val="005417D4"/>
    <w:rsid w:val="00552D09"/>
    <w:rsid w:val="005648DB"/>
    <w:rsid w:val="00570FE2"/>
    <w:rsid w:val="00572BD0"/>
    <w:rsid w:val="00573047"/>
    <w:rsid w:val="00573595"/>
    <w:rsid w:val="00573918"/>
    <w:rsid w:val="005922AC"/>
    <w:rsid w:val="005A23D2"/>
    <w:rsid w:val="005B12FE"/>
    <w:rsid w:val="005E1461"/>
    <w:rsid w:val="00612066"/>
    <w:rsid w:val="00615B31"/>
    <w:rsid w:val="00617A84"/>
    <w:rsid w:val="006200BC"/>
    <w:rsid w:val="0062714E"/>
    <w:rsid w:val="006565C4"/>
    <w:rsid w:val="00666A5D"/>
    <w:rsid w:val="00667289"/>
    <w:rsid w:val="006710DD"/>
    <w:rsid w:val="006A662A"/>
    <w:rsid w:val="006C384E"/>
    <w:rsid w:val="006D7EB0"/>
    <w:rsid w:val="006E0BE4"/>
    <w:rsid w:val="006E7CB6"/>
    <w:rsid w:val="007011E8"/>
    <w:rsid w:val="00712922"/>
    <w:rsid w:val="00712C1D"/>
    <w:rsid w:val="00716888"/>
    <w:rsid w:val="007418AF"/>
    <w:rsid w:val="00742905"/>
    <w:rsid w:val="00742C6C"/>
    <w:rsid w:val="007467A0"/>
    <w:rsid w:val="00753834"/>
    <w:rsid w:val="00754866"/>
    <w:rsid w:val="00756F98"/>
    <w:rsid w:val="007702DB"/>
    <w:rsid w:val="00782BA3"/>
    <w:rsid w:val="00792361"/>
    <w:rsid w:val="007A0450"/>
    <w:rsid w:val="007A1B81"/>
    <w:rsid w:val="007A7D29"/>
    <w:rsid w:val="007B3EFA"/>
    <w:rsid w:val="007C33F6"/>
    <w:rsid w:val="007C5627"/>
    <w:rsid w:val="007D5666"/>
    <w:rsid w:val="007E1C32"/>
    <w:rsid w:val="007F0C3C"/>
    <w:rsid w:val="008059DE"/>
    <w:rsid w:val="00821C4B"/>
    <w:rsid w:val="00822362"/>
    <w:rsid w:val="0084427E"/>
    <w:rsid w:val="00844F45"/>
    <w:rsid w:val="00847E57"/>
    <w:rsid w:val="008826E0"/>
    <w:rsid w:val="00882D98"/>
    <w:rsid w:val="008843BF"/>
    <w:rsid w:val="0088572E"/>
    <w:rsid w:val="00893A2A"/>
    <w:rsid w:val="008C18B6"/>
    <w:rsid w:val="008C4072"/>
    <w:rsid w:val="008C4D54"/>
    <w:rsid w:val="008C6070"/>
    <w:rsid w:val="008D6905"/>
    <w:rsid w:val="008E07D0"/>
    <w:rsid w:val="008E1287"/>
    <w:rsid w:val="008E2E6C"/>
    <w:rsid w:val="00915A88"/>
    <w:rsid w:val="00921939"/>
    <w:rsid w:val="00921A4A"/>
    <w:rsid w:val="009246AD"/>
    <w:rsid w:val="00940832"/>
    <w:rsid w:val="0094144B"/>
    <w:rsid w:val="009461B4"/>
    <w:rsid w:val="009517CE"/>
    <w:rsid w:val="00957FA5"/>
    <w:rsid w:val="00967903"/>
    <w:rsid w:val="009727E0"/>
    <w:rsid w:val="0099288E"/>
    <w:rsid w:val="009A1808"/>
    <w:rsid w:val="009B019B"/>
    <w:rsid w:val="009D19B9"/>
    <w:rsid w:val="009D54DD"/>
    <w:rsid w:val="009D71D0"/>
    <w:rsid w:val="009E3B4D"/>
    <w:rsid w:val="00A11B96"/>
    <w:rsid w:val="00A14F00"/>
    <w:rsid w:val="00A4075B"/>
    <w:rsid w:val="00A82A31"/>
    <w:rsid w:val="00A83ACB"/>
    <w:rsid w:val="00AA11E1"/>
    <w:rsid w:val="00AA577F"/>
    <w:rsid w:val="00AC2C00"/>
    <w:rsid w:val="00AC4489"/>
    <w:rsid w:val="00AD18A4"/>
    <w:rsid w:val="00AD2BF4"/>
    <w:rsid w:val="00AF3571"/>
    <w:rsid w:val="00AF4533"/>
    <w:rsid w:val="00AF6946"/>
    <w:rsid w:val="00B06245"/>
    <w:rsid w:val="00B06DAB"/>
    <w:rsid w:val="00B14F26"/>
    <w:rsid w:val="00B20AFB"/>
    <w:rsid w:val="00B20BE0"/>
    <w:rsid w:val="00B213A2"/>
    <w:rsid w:val="00B42B4B"/>
    <w:rsid w:val="00B42BF7"/>
    <w:rsid w:val="00B472DF"/>
    <w:rsid w:val="00B708F5"/>
    <w:rsid w:val="00B7561B"/>
    <w:rsid w:val="00B77FE8"/>
    <w:rsid w:val="00B80CC6"/>
    <w:rsid w:val="00BA1257"/>
    <w:rsid w:val="00BA6484"/>
    <w:rsid w:val="00BB1D47"/>
    <w:rsid w:val="00BB310F"/>
    <w:rsid w:val="00BB7D4C"/>
    <w:rsid w:val="00BC0BE5"/>
    <w:rsid w:val="00BC78EF"/>
    <w:rsid w:val="00BE23A8"/>
    <w:rsid w:val="00BF3BB3"/>
    <w:rsid w:val="00BF4F69"/>
    <w:rsid w:val="00C07061"/>
    <w:rsid w:val="00C27AE4"/>
    <w:rsid w:val="00C30739"/>
    <w:rsid w:val="00C32A3E"/>
    <w:rsid w:val="00C50651"/>
    <w:rsid w:val="00C57728"/>
    <w:rsid w:val="00C63909"/>
    <w:rsid w:val="00C74F90"/>
    <w:rsid w:val="00C80BAA"/>
    <w:rsid w:val="00C92695"/>
    <w:rsid w:val="00CA5885"/>
    <w:rsid w:val="00CB0109"/>
    <w:rsid w:val="00CC0C92"/>
    <w:rsid w:val="00CE0154"/>
    <w:rsid w:val="00CE3601"/>
    <w:rsid w:val="00CE51EC"/>
    <w:rsid w:val="00CE6113"/>
    <w:rsid w:val="00D00F44"/>
    <w:rsid w:val="00D0152B"/>
    <w:rsid w:val="00D07E6F"/>
    <w:rsid w:val="00D14320"/>
    <w:rsid w:val="00D2313E"/>
    <w:rsid w:val="00D33B7C"/>
    <w:rsid w:val="00D34947"/>
    <w:rsid w:val="00D36019"/>
    <w:rsid w:val="00D52C6D"/>
    <w:rsid w:val="00D54A7B"/>
    <w:rsid w:val="00D55487"/>
    <w:rsid w:val="00D67CDA"/>
    <w:rsid w:val="00D76BD0"/>
    <w:rsid w:val="00D8156A"/>
    <w:rsid w:val="00D9794D"/>
    <w:rsid w:val="00DB57D9"/>
    <w:rsid w:val="00DC6320"/>
    <w:rsid w:val="00DE13F9"/>
    <w:rsid w:val="00DE2909"/>
    <w:rsid w:val="00DF2CB9"/>
    <w:rsid w:val="00DF497C"/>
    <w:rsid w:val="00E06066"/>
    <w:rsid w:val="00E06592"/>
    <w:rsid w:val="00E170E5"/>
    <w:rsid w:val="00E205DA"/>
    <w:rsid w:val="00E23D7E"/>
    <w:rsid w:val="00E422CB"/>
    <w:rsid w:val="00E44F1C"/>
    <w:rsid w:val="00E51A3B"/>
    <w:rsid w:val="00E526E4"/>
    <w:rsid w:val="00E52CF8"/>
    <w:rsid w:val="00E55DDD"/>
    <w:rsid w:val="00E621E3"/>
    <w:rsid w:val="00E6792E"/>
    <w:rsid w:val="00E72D6D"/>
    <w:rsid w:val="00E74139"/>
    <w:rsid w:val="00E75762"/>
    <w:rsid w:val="00E84E99"/>
    <w:rsid w:val="00E8697D"/>
    <w:rsid w:val="00E86D4E"/>
    <w:rsid w:val="00EA13F3"/>
    <w:rsid w:val="00EB7A77"/>
    <w:rsid w:val="00EC4ABA"/>
    <w:rsid w:val="00EC5346"/>
    <w:rsid w:val="00EE4991"/>
    <w:rsid w:val="00EF39BE"/>
    <w:rsid w:val="00EF6FE8"/>
    <w:rsid w:val="00F01A5B"/>
    <w:rsid w:val="00F05461"/>
    <w:rsid w:val="00F1064A"/>
    <w:rsid w:val="00F12A72"/>
    <w:rsid w:val="00F24368"/>
    <w:rsid w:val="00F254CE"/>
    <w:rsid w:val="00F256C3"/>
    <w:rsid w:val="00F36984"/>
    <w:rsid w:val="00F51E36"/>
    <w:rsid w:val="00F56176"/>
    <w:rsid w:val="00F57696"/>
    <w:rsid w:val="00F66E66"/>
    <w:rsid w:val="00F75FFE"/>
    <w:rsid w:val="00F81E44"/>
    <w:rsid w:val="00F82209"/>
    <w:rsid w:val="00F83374"/>
    <w:rsid w:val="00F91602"/>
    <w:rsid w:val="00FA466C"/>
    <w:rsid w:val="00FA7F6C"/>
    <w:rsid w:val="00FB08DE"/>
    <w:rsid w:val="00FC00F4"/>
    <w:rsid w:val="00FC08C5"/>
    <w:rsid w:val="00FF2420"/>
    <w:rsid w:val="00FF4404"/>
    <w:rsid w:val="00FF4A7A"/>
    <w:rsid w:val="00FF71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E9B6"/>
  <w15:chartTrackingRefBased/>
  <w15:docId w15:val="{8C1289ED-1CBE-4057-BD62-C659D5F8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C6"/>
    <w:pPr>
      <w:spacing w:after="0"/>
    </w:pPr>
    <w:rPr>
      <w:rFonts w:ascii="Source Sans Pro" w:hAnsi="Source Sans Pro"/>
    </w:rPr>
  </w:style>
  <w:style w:type="paragraph" w:styleId="Heading1">
    <w:name w:val="heading 1"/>
    <w:basedOn w:val="Normal"/>
    <w:next w:val="Text"/>
    <w:link w:val="Heading1Char"/>
    <w:uiPriority w:val="9"/>
    <w:qFormat/>
    <w:rsid w:val="004600D7"/>
    <w:pPr>
      <w:keepNext/>
      <w:keepLines/>
      <w:numPr>
        <w:numId w:val="1"/>
      </w:numPr>
      <w:spacing w:before="240"/>
      <w:ind w:left="567" w:hanging="567"/>
      <w:outlineLvl w:val="0"/>
    </w:pPr>
    <w:rPr>
      <w:rFonts w:ascii="Dosis" w:eastAsiaTheme="majorEastAsia" w:hAnsi="Dosis" w:cstheme="majorBidi"/>
      <w:b/>
      <w:color w:val="2E74B5" w:themeColor="accent1" w:themeShade="BF"/>
      <w:sz w:val="32"/>
      <w:szCs w:val="32"/>
    </w:rPr>
  </w:style>
  <w:style w:type="paragraph" w:styleId="Heading2">
    <w:name w:val="heading 2"/>
    <w:basedOn w:val="Normal"/>
    <w:next w:val="Text"/>
    <w:link w:val="Heading2Char"/>
    <w:uiPriority w:val="9"/>
    <w:unhideWhenUsed/>
    <w:qFormat/>
    <w:rsid w:val="004600D7"/>
    <w:pPr>
      <w:keepNext/>
      <w:keepLines/>
      <w:numPr>
        <w:ilvl w:val="1"/>
        <w:numId w:val="1"/>
      </w:numPr>
      <w:spacing w:before="240" w:after="180"/>
      <w:ind w:left="567" w:hanging="567"/>
      <w:outlineLvl w:val="1"/>
    </w:pPr>
    <w:rPr>
      <w:rFonts w:ascii="Dosis" w:eastAsiaTheme="majorEastAsia" w:hAnsi="Dosis"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4075B"/>
    <w:pPr>
      <w:keepNext/>
      <w:keepLines/>
      <w:numPr>
        <w:ilvl w:val="2"/>
        <w:numId w:val="1"/>
      </w:numPr>
      <w:spacing w:before="120" w:after="120"/>
      <w:ind w:left="709" w:hanging="709"/>
      <w:outlineLvl w:val="2"/>
    </w:pPr>
    <w:rPr>
      <w:rFonts w:asciiTheme="majorHAnsi" w:eastAsiaTheme="majorEastAsia" w:hAnsiTheme="majorHAnsi" w:cstheme="majorBidi"/>
      <w:b/>
      <w:color w:val="2E74B5" w:themeColor="accent1" w:themeShade="BF"/>
      <w:szCs w:val="24"/>
    </w:rPr>
  </w:style>
  <w:style w:type="paragraph" w:styleId="Heading4">
    <w:name w:val="heading 4"/>
    <w:basedOn w:val="Normal"/>
    <w:next w:val="Normal"/>
    <w:link w:val="Heading4Char"/>
    <w:uiPriority w:val="9"/>
    <w:unhideWhenUsed/>
    <w:qFormat/>
    <w:rsid w:val="00B06D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6D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6D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6D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6D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6D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695"/>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C92695"/>
    <w:rPr>
      <w:rFonts w:eastAsiaTheme="minorEastAsia"/>
      <w:lang w:eastAsia="de-CH"/>
    </w:rPr>
  </w:style>
  <w:style w:type="character" w:customStyle="1" w:styleId="Heading1Char">
    <w:name w:val="Heading 1 Char"/>
    <w:basedOn w:val="DefaultParagraphFont"/>
    <w:link w:val="Heading1"/>
    <w:uiPriority w:val="9"/>
    <w:rsid w:val="004600D7"/>
    <w:rPr>
      <w:rFonts w:ascii="Dosis" w:eastAsiaTheme="majorEastAsia" w:hAnsi="Dosis" w:cstheme="majorBidi"/>
      <w:b/>
      <w:color w:val="2E74B5" w:themeColor="accent1" w:themeShade="BF"/>
      <w:sz w:val="32"/>
      <w:szCs w:val="32"/>
    </w:rPr>
  </w:style>
  <w:style w:type="paragraph" w:styleId="TOCHeading">
    <w:name w:val="TOC Heading"/>
    <w:basedOn w:val="Heading1"/>
    <w:next w:val="Text"/>
    <w:uiPriority w:val="39"/>
    <w:unhideWhenUsed/>
    <w:qFormat/>
    <w:rsid w:val="00572BD0"/>
    <w:pPr>
      <w:numPr>
        <w:numId w:val="0"/>
      </w:numPr>
      <w:spacing w:after="240"/>
      <w:outlineLvl w:val="9"/>
    </w:pPr>
    <w:rPr>
      <w:lang w:val="de-DE" w:eastAsia="de-CH"/>
    </w:rPr>
  </w:style>
  <w:style w:type="paragraph" w:styleId="TOC1">
    <w:name w:val="toc 1"/>
    <w:basedOn w:val="Normal"/>
    <w:next w:val="Normal"/>
    <w:autoRedefine/>
    <w:uiPriority w:val="39"/>
    <w:unhideWhenUsed/>
    <w:rsid w:val="00020816"/>
    <w:pPr>
      <w:tabs>
        <w:tab w:val="left" w:pos="426"/>
        <w:tab w:val="right" w:leader="dot" w:pos="9062"/>
      </w:tabs>
      <w:spacing w:before="240"/>
      <w:ind w:left="426" w:hanging="426"/>
    </w:pPr>
    <w:rPr>
      <w:noProof/>
    </w:rPr>
  </w:style>
  <w:style w:type="character" w:styleId="Hyperlink">
    <w:name w:val="Hyperlink"/>
    <w:basedOn w:val="DefaultParagraphFont"/>
    <w:uiPriority w:val="99"/>
    <w:unhideWhenUsed/>
    <w:rsid w:val="00C92695"/>
    <w:rPr>
      <w:color w:val="0563C1" w:themeColor="hyperlink"/>
      <w:u w:val="single"/>
    </w:rPr>
  </w:style>
  <w:style w:type="paragraph" w:styleId="Header">
    <w:name w:val="header"/>
    <w:basedOn w:val="Normal"/>
    <w:link w:val="HeaderChar"/>
    <w:uiPriority w:val="99"/>
    <w:unhideWhenUsed/>
    <w:rsid w:val="00F56176"/>
    <w:pPr>
      <w:tabs>
        <w:tab w:val="center" w:pos="4536"/>
        <w:tab w:val="right" w:pos="9072"/>
      </w:tabs>
      <w:spacing w:line="240" w:lineRule="auto"/>
    </w:pPr>
    <w:rPr>
      <w:color w:val="8496B0" w:themeColor="text2" w:themeTint="99"/>
      <w:sz w:val="20"/>
    </w:rPr>
  </w:style>
  <w:style w:type="character" w:customStyle="1" w:styleId="HeaderChar">
    <w:name w:val="Header Char"/>
    <w:basedOn w:val="DefaultParagraphFont"/>
    <w:link w:val="Header"/>
    <w:uiPriority w:val="99"/>
    <w:rsid w:val="00F56176"/>
    <w:rPr>
      <w:color w:val="8496B0" w:themeColor="text2" w:themeTint="99"/>
      <w:sz w:val="20"/>
    </w:rPr>
  </w:style>
  <w:style w:type="paragraph" w:styleId="Footer">
    <w:name w:val="footer"/>
    <w:basedOn w:val="Normal"/>
    <w:link w:val="FooterChar"/>
    <w:uiPriority w:val="99"/>
    <w:unhideWhenUsed/>
    <w:rsid w:val="00742C6C"/>
    <w:pPr>
      <w:tabs>
        <w:tab w:val="right" w:pos="9072"/>
      </w:tabs>
      <w:spacing w:line="240" w:lineRule="auto"/>
    </w:pPr>
    <w:rPr>
      <w:color w:val="8496B0" w:themeColor="text2" w:themeTint="99"/>
      <w:sz w:val="20"/>
    </w:rPr>
  </w:style>
  <w:style w:type="character" w:customStyle="1" w:styleId="FooterChar">
    <w:name w:val="Footer Char"/>
    <w:basedOn w:val="DefaultParagraphFont"/>
    <w:link w:val="Footer"/>
    <w:uiPriority w:val="99"/>
    <w:rsid w:val="00742C6C"/>
    <w:rPr>
      <w:color w:val="8496B0" w:themeColor="text2" w:themeTint="99"/>
      <w:sz w:val="20"/>
    </w:rPr>
  </w:style>
  <w:style w:type="character" w:customStyle="1" w:styleId="Heading2Char">
    <w:name w:val="Heading 2 Char"/>
    <w:basedOn w:val="DefaultParagraphFont"/>
    <w:link w:val="Heading2"/>
    <w:uiPriority w:val="9"/>
    <w:rsid w:val="004600D7"/>
    <w:rPr>
      <w:rFonts w:ascii="Dosis" w:eastAsiaTheme="majorEastAsia" w:hAnsi="Dosis" w:cstheme="majorBidi"/>
      <w:b/>
      <w:color w:val="2E74B5" w:themeColor="accent1" w:themeShade="BF"/>
      <w:sz w:val="26"/>
      <w:szCs w:val="26"/>
    </w:rPr>
  </w:style>
  <w:style w:type="character" w:customStyle="1" w:styleId="Heading3Char">
    <w:name w:val="Heading 3 Char"/>
    <w:basedOn w:val="DefaultParagraphFont"/>
    <w:link w:val="Heading3"/>
    <w:uiPriority w:val="9"/>
    <w:rsid w:val="00A4075B"/>
    <w:rPr>
      <w:rFonts w:asciiTheme="majorHAnsi" w:eastAsiaTheme="majorEastAsia" w:hAnsiTheme="majorHAnsi" w:cstheme="majorBidi"/>
      <w:b/>
      <w:color w:val="2E74B5" w:themeColor="accent1" w:themeShade="BF"/>
      <w:szCs w:val="24"/>
    </w:rPr>
  </w:style>
  <w:style w:type="character" w:customStyle="1" w:styleId="Heading4Char">
    <w:name w:val="Heading 4 Char"/>
    <w:basedOn w:val="DefaultParagraphFont"/>
    <w:link w:val="Heading4"/>
    <w:uiPriority w:val="9"/>
    <w:semiHidden/>
    <w:rsid w:val="00B06D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6D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6D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6D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6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6DA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20816"/>
    <w:pPr>
      <w:tabs>
        <w:tab w:val="left" w:pos="993"/>
        <w:tab w:val="right" w:leader="dot" w:pos="9062"/>
      </w:tabs>
      <w:ind w:left="993" w:hanging="567"/>
    </w:pPr>
  </w:style>
  <w:style w:type="table" w:customStyle="1" w:styleId="dsbTabelleOhneRahmen">
    <w:name w:val="dsbTabelleOhneRahmen"/>
    <w:basedOn w:val="TableNormal"/>
    <w:uiPriority w:val="99"/>
    <w:rsid w:val="006E0BE4"/>
    <w:pPr>
      <w:spacing w:after="0" w:line="240" w:lineRule="auto"/>
    </w:pPr>
    <w:tblPr>
      <w:tblCellMar>
        <w:left w:w="0" w:type="dxa"/>
        <w:right w:w="0" w:type="dxa"/>
      </w:tblCellMar>
    </w:tblPr>
  </w:style>
  <w:style w:type="table" w:styleId="TableGrid">
    <w:name w:val="Table Grid"/>
    <w:basedOn w:val="TableNormal"/>
    <w:uiPriority w:val="39"/>
    <w:rsid w:val="006E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bTabellentext">
    <w:name w:val="dsbTabellentext"/>
    <w:basedOn w:val="Normal"/>
    <w:qFormat/>
    <w:rsid w:val="006E0BE4"/>
    <w:pPr>
      <w:spacing w:line="240" w:lineRule="auto"/>
    </w:pPr>
  </w:style>
  <w:style w:type="character" w:styleId="PlaceholderText">
    <w:name w:val="Placeholder Text"/>
    <w:basedOn w:val="DefaultParagraphFont"/>
    <w:uiPriority w:val="99"/>
    <w:semiHidden/>
    <w:rsid w:val="00F82209"/>
    <w:rPr>
      <w:color w:val="808080"/>
    </w:rPr>
  </w:style>
  <w:style w:type="paragraph" w:styleId="Subtitle">
    <w:name w:val="Subtitle"/>
    <w:basedOn w:val="NoSpacing"/>
    <w:next w:val="Normal"/>
    <w:link w:val="SubtitleChar"/>
    <w:uiPriority w:val="11"/>
    <w:qFormat/>
    <w:rsid w:val="00D52C6D"/>
    <w:pPr>
      <w:spacing w:before="120"/>
    </w:pPr>
    <w:rPr>
      <w:rFonts w:asciiTheme="majorHAnsi" w:hAnsiTheme="majorHAnsi"/>
      <w:color w:val="7F7F7F" w:themeColor="text1" w:themeTint="80"/>
      <w:sz w:val="36"/>
      <w:szCs w:val="36"/>
    </w:rPr>
  </w:style>
  <w:style w:type="character" w:customStyle="1" w:styleId="SubtitleChar">
    <w:name w:val="Subtitle Char"/>
    <w:basedOn w:val="DefaultParagraphFont"/>
    <w:link w:val="Subtitle"/>
    <w:uiPriority w:val="11"/>
    <w:rsid w:val="00D52C6D"/>
    <w:rPr>
      <w:rFonts w:asciiTheme="majorHAnsi" w:eastAsiaTheme="minorEastAsia" w:hAnsiTheme="majorHAnsi"/>
      <w:color w:val="7F7F7F" w:themeColor="text1" w:themeTint="80"/>
      <w:sz w:val="36"/>
      <w:szCs w:val="36"/>
      <w:lang w:eastAsia="de-CH"/>
    </w:rPr>
  </w:style>
  <w:style w:type="paragraph" w:styleId="Title">
    <w:name w:val="Title"/>
    <w:basedOn w:val="NoSpacing"/>
    <w:next w:val="Normal"/>
    <w:link w:val="TitleChar"/>
    <w:uiPriority w:val="10"/>
    <w:qFormat/>
    <w:rsid w:val="00D52C6D"/>
    <w:rPr>
      <w:rFonts w:asciiTheme="majorHAnsi" w:eastAsiaTheme="majorEastAsia" w:hAnsiTheme="majorHAnsi" w:cstheme="majorBidi"/>
      <w:color w:val="2E74B5" w:themeColor="accent1" w:themeShade="BF"/>
      <w:sz w:val="64"/>
      <w:szCs w:val="64"/>
    </w:rPr>
  </w:style>
  <w:style w:type="character" w:customStyle="1" w:styleId="TitleChar">
    <w:name w:val="Title Char"/>
    <w:basedOn w:val="DefaultParagraphFont"/>
    <w:link w:val="Title"/>
    <w:uiPriority w:val="10"/>
    <w:rsid w:val="00D52C6D"/>
    <w:rPr>
      <w:rFonts w:asciiTheme="majorHAnsi" w:eastAsiaTheme="majorEastAsia" w:hAnsiTheme="majorHAnsi" w:cstheme="majorBidi"/>
      <w:color w:val="2E74B5" w:themeColor="accent1" w:themeShade="BF"/>
      <w:sz w:val="64"/>
      <w:szCs w:val="64"/>
      <w:lang w:eastAsia="de-CH"/>
    </w:rPr>
  </w:style>
  <w:style w:type="paragraph" w:customStyle="1" w:styleId="TextCDB">
    <w:name w:val="Text_CDB"/>
    <w:basedOn w:val="Normal"/>
    <w:qFormat/>
    <w:rsid w:val="007B3EFA"/>
    <w:pPr>
      <w:spacing w:after="120" w:line="264" w:lineRule="auto"/>
    </w:pPr>
    <w:rPr>
      <w:rFonts w:ascii="Arial" w:eastAsia="Times New Roman" w:hAnsi="Arial" w:cs="Times New Roman"/>
      <w:lang w:val="en-US" w:eastAsia="de-DE"/>
    </w:rPr>
  </w:style>
  <w:style w:type="paragraph" w:customStyle="1" w:styleId="TabellenText">
    <w:name w:val="TabellenText"/>
    <w:basedOn w:val="TextCDB"/>
    <w:qFormat/>
    <w:rsid w:val="007B3EFA"/>
    <w:pPr>
      <w:spacing w:before="60" w:after="60"/>
    </w:pPr>
    <w:rPr>
      <w:lang w:val="de-CH"/>
    </w:rPr>
  </w:style>
  <w:style w:type="paragraph" w:customStyle="1" w:styleId="Text">
    <w:name w:val="Text"/>
    <w:basedOn w:val="Normal"/>
    <w:link w:val="TextZchn"/>
    <w:qFormat/>
    <w:rsid w:val="00AF3571"/>
    <w:pPr>
      <w:spacing w:before="140" w:after="140"/>
    </w:pPr>
  </w:style>
  <w:style w:type="paragraph" w:customStyle="1" w:styleId="Titel1">
    <w:name w:val="Titel1"/>
    <w:basedOn w:val="TOCHeading"/>
    <w:next w:val="Text"/>
    <w:qFormat/>
    <w:rsid w:val="00FC00F4"/>
  </w:style>
  <w:style w:type="paragraph" w:customStyle="1" w:styleId="Lehrperson">
    <w:name w:val="Lehrperson"/>
    <w:basedOn w:val="Normal"/>
    <w:qFormat/>
    <w:rsid w:val="008C4D54"/>
    <w:pPr>
      <w:spacing w:line="240" w:lineRule="auto"/>
    </w:pPr>
    <w:rPr>
      <w:sz w:val="24"/>
    </w:rPr>
  </w:style>
  <w:style w:type="paragraph" w:customStyle="1" w:styleId="Kandidat">
    <w:name w:val="Kandidat"/>
    <w:basedOn w:val="Normal"/>
    <w:qFormat/>
    <w:rsid w:val="008C4D54"/>
    <w:pPr>
      <w:spacing w:line="240" w:lineRule="auto"/>
    </w:pPr>
    <w:rPr>
      <w:sz w:val="24"/>
    </w:rPr>
  </w:style>
  <w:style w:type="paragraph" w:customStyle="1" w:styleId="Kopfzeile2">
    <w:name w:val="Kopfzeile_2"/>
    <w:basedOn w:val="Header"/>
    <w:qFormat/>
    <w:rsid w:val="00F24368"/>
    <w:pPr>
      <w:jc w:val="center"/>
    </w:pPr>
  </w:style>
  <w:style w:type="paragraph" w:styleId="Caption">
    <w:name w:val="caption"/>
    <w:basedOn w:val="Normal"/>
    <w:next w:val="Normal"/>
    <w:uiPriority w:val="35"/>
    <w:unhideWhenUsed/>
    <w:qFormat/>
    <w:rsid w:val="001233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26E4"/>
    <w:pPr>
      <w:tabs>
        <w:tab w:val="right" w:leader="dot" w:pos="9062"/>
      </w:tabs>
      <w:spacing w:before="140"/>
    </w:pPr>
    <w:rPr>
      <w:noProof/>
    </w:rPr>
  </w:style>
  <w:style w:type="paragraph" w:styleId="Bibliography">
    <w:name w:val="Bibliography"/>
    <w:basedOn w:val="Normal"/>
    <w:next w:val="Normal"/>
    <w:uiPriority w:val="37"/>
    <w:unhideWhenUsed/>
    <w:rsid w:val="00123304"/>
    <w:pPr>
      <w:spacing w:after="140"/>
      <w:ind w:left="720" w:hanging="720"/>
    </w:pPr>
    <w:rPr>
      <w:noProof/>
    </w:rPr>
  </w:style>
  <w:style w:type="paragraph" w:customStyle="1" w:styleId="ZwZeile1">
    <w:name w:val="ZwZeile1"/>
    <w:basedOn w:val="Text"/>
    <w:qFormat/>
    <w:rsid w:val="00E526E4"/>
    <w:pPr>
      <w:spacing w:before="0" w:after="0"/>
    </w:pPr>
    <w:rPr>
      <w:sz w:val="2"/>
    </w:rPr>
  </w:style>
  <w:style w:type="paragraph" w:customStyle="1" w:styleId="BeschriftungTabelle">
    <w:name w:val="BeschriftungTabelle"/>
    <w:basedOn w:val="Caption"/>
    <w:qFormat/>
    <w:rsid w:val="00E526E4"/>
    <w:rPr>
      <w:i w:val="0"/>
    </w:rPr>
  </w:style>
  <w:style w:type="paragraph" w:customStyle="1" w:styleId="Default">
    <w:name w:val="Default"/>
    <w:rsid w:val="00EC4ABA"/>
    <w:pPr>
      <w:autoSpaceDE w:val="0"/>
      <w:autoSpaceDN w:val="0"/>
      <w:adjustRightInd w:val="0"/>
      <w:spacing w:after="0" w:line="240" w:lineRule="auto"/>
    </w:pPr>
    <w:rPr>
      <w:rFonts w:ascii="Source Sans Pro" w:hAnsi="Source Sans Pro" w:cs="Source Sans Pro"/>
      <w:color w:val="000000"/>
      <w:sz w:val="24"/>
      <w:szCs w:val="24"/>
    </w:rPr>
  </w:style>
  <w:style w:type="table" w:styleId="PlainTable2">
    <w:name w:val="Plain Table 2"/>
    <w:basedOn w:val="TableNormal"/>
    <w:uiPriority w:val="42"/>
    <w:rsid w:val="00946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617A84"/>
    <w:pPr>
      <w:ind w:left="720"/>
      <w:contextualSpacing/>
    </w:pPr>
  </w:style>
  <w:style w:type="paragraph" w:customStyle="1" w:styleId="ZwZeile">
    <w:name w:val="ZwZeile"/>
    <w:basedOn w:val="Normal"/>
    <w:qFormat/>
    <w:rsid w:val="004D48D8"/>
    <w:rPr>
      <w:sz w:val="12"/>
    </w:rPr>
  </w:style>
  <w:style w:type="character" w:styleId="UnresolvedMention">
    <w:name w:val="Unresolved Mention"/>
    <w:basedOn w:val="DefaultParagraphFont"/>
    <w:uiPriority w:val="99"/>
    <w:semiHidden/>
    <w:unhideWhenUsed/>
    <w:rsid w:val="00921939"/>
    <w:rPr>
      <w:color w:val="605E5C"/>
      <w:shd w:val="clear" w:color="auto" w:fill="E1DFDD"/>
    </w:rPr>
  </w:style>
  <w:style w:type="paragraph" w:styleId="TOC3">
    <w:name w:val="toc 3"/>
    <w:basedOn w:val="Normal"/>
    <w:next w:val="Normal"/>
    <w:autoRedefine/>
    <w:uiPriority w:val="39"/>
    <w:unhideWhenUsed/>
    <w:rsid w:val="00020816"/>
    <w:pPr>
      <w:tabs>
        <w:tab w:val="left" w:pos="2127"/>
        <w:tab w:val="right" w:leader="dot" w:pos="9062"/>
      </w:tabs>
      <w:ind w:left="1701" w:hanging="708"/>
    </w:pPr>
  </w:style>
  <w:style w:type="table" w:customStyle="1" w:styleId="Tabelle1">
    <w:name w:val="Tabelle1"/>
    <w:basedOn w:val="TableNormal"/>
    <w:uiPriority w:val="99"/>
    <w:rsid w:val="00FF71F6"/>
    <w:pPr>
      <w:spacing w:after="0" w:line="240" w:lineRule="auto"/>
    </w:p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left w:w="57" w:type="dxa"/>
        <w:bottom w:w="28" w:type="dxa"/>
        <w:right w:w="57" w:type="dxa"/>
      </w:tblCellMar>
    </w:tblPr>
    <w:tblStylePr w:type="firstRow">
      <w:tblPr/>
      <w:tcPr>
        <w:shd w:val="clear" w:color="auto" w:fill="E7E6E6" w:themeFill="background2"/>
      </w:tcPr>
    </w:tblStylePr>
  </w:style>
  <w:style w:type="paragraph" w:customStyle="1" w:styleId="Code">
    <w:name w:val="Code"/>
    <w:basedOn w:val="Text"/>
    <w:link w:val="CodeZchn"/>
    <w:qFormat/>
    <w:rsid w:val="00552D09"/>
    <w:rPr>
      <w:rFonts w:ascii="Source Code Pro" w:hAnsi="Source Code Pro"/>
    </w:rPr>
  </w:style>
  <w:style w:type="character" w:customStyle="1" w:styleId="TextZchn">
    <w:name w:val="Text Zchn"/>
    <w:basedOn w:val="DefaultParagraphFont"/>
    <w:link w:val="Text"/>
    <w:rsid w:val="00552D09"/>
    <w:rPr>
      <w:rFonts w:ascii="Source Sans Pro" w:hAnsi="Source Sans Pro"/>
    </w:rPr>
  </w:style>
  <w:style w:type="character" w:customStyle="1" w:styleId="CodeZchn">
    <w:name w:val="Code Zchn"/>
    <w:basedOn w:val="TextZchn"/>
    <w:link w:val="Code"/>
    <w:rsid w:val="00552D09"/>
    <w:rPr>
      <w:rFonts w:ascii="Source Code Pro" w:hAnsi="Source Code Pro"/>
    </w:rPr>
  </w:style>
  <w:style w:type="character" w:styleId="FollowedHyperlink">
    <w:name w:val="FollowedHyperlink"/>
    <w:basedOn w:val="DefaultParagraphFont"/>
    <w:uiPriority w:val="99"/>
    <w:semiHidden/>
    <w:unhideWhenUsed/>
    <w:rsid w:val="00AD2BF4"/>
    <w:rPr>
      <w:color w:val="954F72" w:themeColor="followedHyperlink"/>
      <w:u w:val="single"/>
    </w:rPr>
  </w:style>
  <w:style w:type="character" w:customStyle="1" w:styleId="hljs-property">
    <w:name w:val="hljs-property"/>
    <w:basedOn w:val="DefaultParagraphFont"/>
    <w:rsid w:val="00251692"/>
  </w:style>
  <w:style w:type="character" w:customStyle="1" w:styleId="hljs-title">
    <w:name w:val="hljs-title"/>
    <w:basedOn w:val="DefaultParagraphFont"/>
    <w:rsid w:val="00251692"/>
  </w:style>
  <w:style w:type="character" w:customStyle="1" w:styleId="hljs-string">
    <w:name w:val="hljs-string"/>
    <w:basedOn w:val="DefaultParagraphFont"/>
    <w:rsid w:val="00251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597">
      <w:bodyDiv w:val="1"/>
      <w:marLeft w:val="0"/>
      <w:marRight w:val="0"/>
      <w:marTop w:val="0"/>
      <w:marBottom w:val="0"/>
      <w:divBdr>
        <w:top w:val="none" w:sz="0" w:space="0" w:color="auto"/>
        <w:left w:val="none" w:sz="0" w:space="0" w:color="auto"/>
        <w:bottom w:val="none" w:sz="0" w:space="0" w:color="auto"/>
        <w:right w:val="none" w:sz="0" w:space="0" w:color="auto"/>
      </w:divBdr>
    </w:div>
    <w:div w:id="51320703">
      <w:bodyDiv w:val="1"/>
      <w:marLeft w:val="0"/>
      <w:marRight w:val="0"/>
      <w:marTop w:val="0"/>
      <w:marBottom w:val="0"/>
      <w:divBdr>
        <w:top w:val="none" w:sz="0" w:space="0" w:color="auto"/>
        <w:left w:val="none" w:sz="0" w:space="0" w:color="auto"/>
        <w:bottom w:val="none" w:sz="0" w:space="0" w:color="auto"/>
        <w:right w:val="none" w:sz="0" w:space="0" w:color="auto"/>
      </w:divBdr>
    </w:div>
    <w:div w:id="121463721">
      <w:bodyDiv w:val="1"/>
      <w:marLeft w:val="0"/>
      <w:marRight w:val="0"/>
      <w:marTop w:val="0"/>
      <w:marBottom w:val="0"/>
      <w:divBdr>
        <w:top w:val="none" w:sz="0" w:space="0" w:color="auto"/>
        <w:left w:val="none" w:sz="0" w:space="0" w:color="auto"/>
        <w:bottom w:val="none" w:sz="0" w:space="0" w:color="auto"/>
        <w:right w:val="none" w:sz="0" w:space="0" w:color="auto"/>
      </w:divBdr>
    </w:div>
    <w:div w:id="148207088">
      <w:bodyDiv w:val="1"/>
      <w:marLeft w:val="0"/>
      <w:marRight w:val="0"/>
      <w:marTop w:val="0"/>
      <w:marBottom w:val="0"/>
      <w:divBdr>
        <w:top w:val="none" w:sz="0" w:space="0" w:color="auto"/>
        <w:left w:val="none" w:sz="0" w:space="0" w:color="auto"/>
        <w:bottom w:val="none" w:sz="0" w:space="0" w:color="auto"/>
        <w:right w:val="none" w:sz="0" w:space="0" w:color="auto"/>
      </w:divBdr>
    </w:div>
    <w:div w:id="181096061">
      <w:bodyDiv w:val="1"/>
      <w:marLeft w:val="0"/>
      <w:marRight w:val="0"/>
      <w:marTop w:val="0"/>
      <w:marBottom w:val="0"/>
      <w:divBdr>
        <w:top w:val="none" w:sz="0" w:space="0" w:color="auto"/>
        <w:left w:val="none" w:sz="0" w:space="0" w:color="auto"/>
        <w:bottom w:val="none" w:sz="0" w:space="0" w:color="auto"/>
        <w:right w:val="none" w:sz="0" w:space="0" w:color="auto"/>
      </w:divBdr>
    </w:div>
    <w:div w:id="191234876">
      <w:bodyDiv w:val="1"/>
      <w:marLeft w:val="0"/>
      <w:marRight w:val="0"/>
      <w:marTop w:val="0"/>
      <w:marBottom w:val="0"/>
      <w:divBdr>
        <w:top w:val="none" w:sz="0" w:space="0" w:color="auto"/>
        <w:left w:val="none" w:sz="0" w:space="0" w:color="auto"/>
        <w:bottom w:val="none" w:sz="0" w:space="0" w:color="auto"/>
        <w:right w:val="none" w:sz="0" w:space="0" w:color="auto"/>
      </w:divBdr>
    </w:div>
    <w:div w:id="201405423">
      <w:bodyDiv w:val="1"/>
      <w:marLeft w:val="0"/>
      <w:marRight w:val="0"/>
      <w:marTop w:val="0"/>
      <w:marBottom w:val="0"/>
      <w:divBdr>
        <w:top w:val="none" w:sz="0" w:space="0" w:color="auto"/>
        <w:left w:val="none" w:sz="0" w:space="0" w:color="auto"/>
        <w:bottom w:val="none" w:sz="0" w:space="0" w:color="auto"/>
        <w:right w:val="none" w:sz="0" w:space="0" w:color="auto"/>
      </w:divBdr>
    </w:div>
    <w:div w:id="362482950">
      <w:bodyDiv w:val="1"/>
      <w:marLeft w:val="0"/>
      <w:marRight w:val="0"/>
      <w:marTop w:val="0"/>
      <w:marBottom w:val="0"/>
      <w:divBdr>
        <w:top w:val="none" w:sz="0" w:space="0" w:color="auto"/>
        <w:left w:val="none" w:sz="0" w:space="0" w:color="auto"/>
        <w:bottom w:val="none" w:sz="0" w:space="0" w:color="auto"/>
        <w:right w:val="none" w:sz="0" w:space="0" w:color="auto"/>
      </w:divBdr>
    </w:div>
    <w:div w:id="487088804">
      <w:bodyDiv w:val="1"/>
      <w:marLeft w:val="0"/>
      <w:marRight w:val="0"/>
      <w:marTop w:val="0"/>
      <w:marBottom w:val="0"/>
      <w:divBdr>
        <w:top w:val="none" w:sz="0" w:space="0" w:color="auto"/>
        <w:left w:val="none" w:sz="0" w:space="0" w:color="auto"/>
        <w:bottom w:val="none" w:sz="0" w:space="0" w:color="auto"/>
        <w:right w:val="none" w:sz="0" w:space="0" w:color="auto"/>
      </w:divBdr>
    </w:div>
    <w:div w:id="567888751">
      <w:bodyDiv w:val="1"/>
      <w:marLeft w:val="0"/>
      <w:marRight w:val="0"/>
      <w:marTop w:val="0"/>
      <w:marBottom w:val="0"/>
      <w:divBdr>
        <w:top w:val="none" w:sz="0" w:space="0" w:color="auto"/>
        <w:left w:val="none" w:sz="0" w:space="0" w:color="auto"/>
        <w:bottom w:val="none" w:sz="0" w:space="0" w:color="auto"/>
        <w:right w:val="none" w:sz="0" w:space="0" w:color="auto"/>
      </w:divBdr>
    </w:div>
    <w:div w:id="568619412">
      <w:bodyDiv w:val="1"/>
      <w:marLeft w:val="0"/>
      <w:marRight w:val="0"/>
      <w:marTop w:val="0"/>
      <w:marBottom w:val="0"/>
      <w:divBdr>
        <w:top w:val="none" w:sz="0" w:space="0" w:color="auto"/>
        <w:left w:val="none" w:sz="0" w:space="0" w:color="auto"/>
        <w:bottom w:val="none" w:sz="0" w:space="0" w:color="auto"/>
        <w:right w:val="none" w:sz="0" w:space="0" w:color="auto"/>
      </w:divBdr>
    </w:div>
    <w:div w:id="652488147">
      <w:bodyDiv w:val="1"/>
      <w:marLeft w:val="0"/>
      <w:marRight w:val="0"/>
      <w:marTop w:val="0"/>
      <w:marBottom w:val="0"/>
      <w:divBdr>
        <w:top w:val="none" w:sz="0" w:space="0" w:color="auto"/>
        <w:left w:val="none" w:sz="0" w:space="0" w:color="auto"/>
        <w:bottom w:val="none" w:sz="0" w:space="0" w:color="auto"/>
        <w:right w:val="none" w:sz="0" w:space="0" w:color="auto"/>
      </w:divBdr>
    </w:div>
    <w:div w:id="698432235">
      <w:bodyDiv w:val="1"/>
      <w:marLeft w:val="0"/>
      <w:marRight w:val="0"/>
      <w:marTop w:val="0"/>
      <w:marBottom w:val="0"/>
      <w:divBdr>
        <w:top w:val="none" w:sz="0" w:space="0" w:color="auto"/>
        <w:left w:val="none" w:sz="0" w:space="0" w:color="auto"/>
        <w:bottom w:val="none" w:sz="0" w:space="0" w:color="auto"/>
        <w:right w:val="none" w:sz="0" w:space="0" w:color="auto"/>
      </w:divBdr>
    </w:div>
    <w:div w:id="712657640">
      <w:bodyDiv w:val="1"/>
      <w:marLeft w:val="0"/>
      <w:marRight w:val="0"/>
      <w:marTop w:val="0"/>
      <w:marBottom w:val="0"/>
      <w:divBdr>
        <w:top w:val="none" w:sz="0" w:space="0" w:color="auto"/>
        <w:left w:val="none" w:sz="0" w:space="0" w:color="auto"/>
        <w:bottom w:val="none" w:sz="0" w:space="0" w:color="auto"/>
        <w:right w:val="none" w:sz="0" w:space="0" w:color="auto"/>
      </w:divBdr>
    </w:div>
    <w:div w:id="869882949">
      <w:bodyDiv w:val="1"/>
      <w:marLeft w:val="0"/>
      <w:marRight w:val="0"/>
      <w:marTop w:val="0"/>
      <w:marBottom w:val="0"/>
      <w:divBdr>
        <w:top w:val="none" w:sz="0" w:space="0" w:color="auto"/>
        <w:left w:val="none" w:sz="0" w:space="0" w:color="auto"/>
        <w:bottom w:val="none" w:sz="0" w:space="0" w:color="auto"/>
        <w:right w:val="none" w:sz="0" w:space="0" w:color="auto"/>
      </w:divBdr>
    </w:div>
    <w:div w:id="936517549">
      <w:bodyDiv w:val="1"/>
      <w:marLeft w:val="0"/>
      <w:marRight w:val="0"/>
      <w:marTop w:val="0"/>
      <w:marBottom w:val="0"/>
      <w:divBdr>
        <w:top w:val="none" w:sz="0" w:space="0" w:color="auto"/>
        <w:left w:val="none" w:sz="0" w:space="0" w:color="auto"/>
        <w:bottom w:val="none" w:sz="0" w:space="0" w:color="auto"/>
        <w:right w:val="none" w:sz="0" w:space="0" w:color="auto"/>
      </w:divBdr>
    </w:div>
    <w:div w:id="937369015">
      <w:bodyDiv w:val="1"/>
      <w:marLeft w:val="0"/>
      <w:marRight w:val="0"/>
      <w:marTop w:val="0"/>
      <w:marBottom w:val="0"/>
      <w:divBdr>
        <w:top w:val="none" w:sz="0" w:space="0" w:color="auto"/>
        <w:left w:val="none" w:sz="0" w:space="0" w:color="auto"/>
        <w:bottom w:val="none" w:sz="0" w:space="0" w:color="auto"/>
        <w:right w:val="none" w:sz="0" w:space="0" w:color="auto"/>
      </w:divBdr>
    </w:div>
    <w:div w:id="959845569">
      <w:bodyDiv w:val="1"/>
      <w:marLeft w:val="0"/>
      <w:marRight w:val="0"/>
      <w:marTop w:val="0"/>
      <w:marBottom w:val="0"/>
      <w:divBdr>
        <w:top w:val="none" w:sz="0" w:space="0" w:color="auto"/>
        <w:left w:val="none" w:sz="0" w:space="0" w:color="auto"/>
        <w:bottom w:val="none" w:sz="0" w:space="0" w:color="auto"/>
        <w:right w:val="none" w:sz="0" w:space="0" w:color="auto"/>
      </w:divBdr>
    </w:div>
    <w:div w:id="998460926">
      <w:bodyDiv w:val="1"/>
      <w:marLeft w:val="0"/>
      <w:marRight w:val="0"/>
      <w:marTop w:val="0"/>
      <w:marBottom w:val="0"/>
      <w:divBdr>
        <w:top w:val="none" w:sz="0" w:space="0" w:color="auto"/>
        <w:left w:val="none" w:sz="0" w:space="0" w:color="auto"/>
        <w:bottom w:val="none" w:sz="0" w:space="0" w:color="auto"/>
        <w:right w:val="none" w:sz="0" w:space="0" w:color="auto"/>
      </w:divBdr>
    </w:div>
    <w:div w:id="1003968582">
      <w:bodyDiv w:val="1"/>
      <w:marLeft w:val="0"/>
      <w:marRight w:val="0"/>
      <w:marTop w:val="0"/>
      <w:marBottom w:val="0"/>
      <w:divBdr>
        <w:top w:val="none" w:sz="0" w:space="0" w:color="auto"/>
        <w:left w:val="none" w:sz="0" w:space="0" w:color="auto"/>
        <w:bottom w:val="none" w:sz="0" w:space="0" w:color="auto"/>
        <w:right w:val="none" w:sz="0" w:space="0" w:color="auto"/>
      </w:divBdr>
    </w:div>
    <w:div w:id="1076518021">
      <w:bodyDiv w:val="1"/>
      <w:marLeft w:val="0"/>
      <w:marRight w:val="0"/>
      <w:marTop w:val="0"/>
      <w:marBottom w:val="0"/>
      <w:divBdr>
        <w:top w:val="none" w:sz="0" w:space="0" w:color="auto"/>
        <w:left w:val="none" w:sz="0" w:space="0" w:color="auto"/>
        <w:bottom w:val="none" w:sz="0" w:space="0" w:color="auto"/>
        <w:right w:val="none" w:sz="0" w:space="0" w:color="auto"/>
      </w:divBdr>
    </w:div>
    <w:div w:id="1149127447">
      <w:bodyDiv w:val="1"/>
      <w:marLeft w:val="0"/>
      <w:marRight w:val="0"/>
      <w:marTop w:val="0"/>
      <w:marBottom w:val="0"/>
      <w:divBdr>
        <w:top w:val="none" w:sz="0" w:space="0" w:color="auto"/>
        <w:left w:val="none" w:sz="0" w:space="0" w:color="auto"/>
        <w:bottom w:val="none" w:sz="0" w:space="0" w:color="auto"/>
        <w:right w:val="none" w:sz="0" w:space="0" w:color="auto"/>
      </w:divBdr>
    </w:div>
    <w:div w:id="1231112811">
      <w:bodyDiv w:val="1"/>
      <w:marLeft w:val="0"/>
      <w:marRight w:val="0"/>
      <w:marTop w:val="0"/>
      <w:marBottom w:val="0"/>
      <w:divBdr>
        <w:top w:val="none" w:sz="0" w:space="0" w:color="auto"/>
        <w:left w:val="none" w:sz="0" w:space="0" w:color="auto"/>
        <w:bottom w:val="none" w:sz="0" w:space="0" w:color="auto"/>
        <w:right w:val="none" w:sz="0" w:space="0" w:color="auto"/>
      </w:divBdr>
    </w:div>
    <w:div w:id="1368724891">
      <w:bodyDiv w:val="1"/>
      <w:marLeft w:val="0"/>
      <w:marRight w:val="0"/>
      <w:marTop w:val="0"/>
      <w:marBottom w:val="0"/>
      <w:divBdr>
        <w:top w:val="none" w:sz="0" w:space="0" w:color="auto"/>
        <w:left w:val="none" w:sz="0" w:space="0" w:color="auto"/>
        <w:bottom w:val="none" w:sz="0" w:space="0" w:color="auto"/>
        <w:right w:val="none" w:sz="0" w:space="0" w:color="auto"/>
      </w:divBdr>
    </w:div>
    <w:div w:id="1388650634">
      <w:bodyDiv w:val="1"/>
      <w:marLeft w:val="0"/>
      <w:marRight w:val="0"/>
      <w:marTop w:val="0"/>
      <w:marBottom w:val="0"/>
      <w:divBdr>
        <w:top w:val="none" w:sz="0" w:space="0" w:color="auto"/>
        <w:left w:val="none" w:sz="0" w:space="0" w:color="auto"/>
        <w:bottom w:val="none" w:sz="0" w:space="0" w:color="auto"/>
        <w:right w:val="none" w:sz="0" w:space="0" w:color="auto"/>
      </w:divBdr>
    </w:div>
    <w:div w:id="1539970890">
      <w:bodyDiv w:val="1"/>
      <w:marLeft w:val="0"/>
      <w:marRight w:val="0"/>
      <w:marTop w:val="0"/>
      <w:marBottom w:val="0"/>
      <w:divBdr>
        <w:top w:val="none" w:sz="0" w:space="0" w:color="auto"/>
        <w:left w:val="none" w:sz="0" w:space="0" w:color="auto"/>
        <w:bottom w:val="none" w:sz="0" w:space="0" w:color="auto"/>
        <w:right w:val="none" w:sz="0" w:space="0" w:color="auto"/>
      </w:divBdr>
    </w:div>
    <w:div w:id="1614634091">
      <w:bodyDiv w:val="1"/>
      <w:marLeft w:val="0"/>
      <w:marRight w:val="0"/>
      <w:marTop w:val="0"/>
      <w:marBottom w:val="0"/>
      <w:divBdr>
        <w:top w:val="none" w:sz="0" w:space="0" w:color="auto"/>
        <w:left w:val="none" w:sz="0" w:space="0" w:color="auto"/>
        <w:bottom w:val="none" w:sz="0" w:space="0" w:color="auto"/>
        <w:right w:val="none" w:sz="0" w:space="0" w:color="auto"/>
      </w:divBdr>
    </w:div>
    <w:div w:id="1620144306">
      <w:bodyDiv w:val="1"/>
      <w:marLeft w:val="0"/>
      <w:marRight w:val="0"/>
      <w:marTop w:val="0"/>
      <w:marBottom w:val="0"/>
      <w:divBdr>
        <w:top w:val="none" w:sz="0" w:space="0" w:color="auto"/>
        <w:left w:val="none" w:sz="0" w:space="0" w:color="auto"/>
        <w:bottom w:val="none" w:sz="0" w:space="0" w:color="auto"/>
        <w:right w:val="none" w:sz="0" w:space="0" w:color="auto"/>
      </w:divBdr>
    </w:div>
    <w:div w:id="1689328608">
      <w:bodyDiv w:val="1"/>
      <w:marLeft w:val="0"/>
      <w:marRight w:val="0"/>
      <w:marTop w:val="0"/>
      <w:marBottom w:val="0"/>
      <w:divBdr>
        <w:top w:val="none" w:sz="0" w:space="0" w:color="auto"/>
        <w:left w:val="none" w:sz="0" w:space="0" w:color="auto"/>
        <w:bottom w:val="none" w:sz="0" w:space="0" w:color="auto"/>
        <w:right w:val="none" w:sz="0" w:space="0" w:color="auto"/>
      </w:divBdr>
    </w:div>
    <w:div w:id="1715424080">
      <w:bodyDiv w:val="1"/>
      <w:marLeft w:val="0"/>
      <w:marRight w:val="0"/>
      <w:marTop w:val="0"/>
      <w:marBottom w:val="0"/>
      <w:divBdr>
        <w:top w:val="none" w:sz="0" w:space="0" w:color="auto"/>
        <w:left w:val="none" w:sz="0" w:space="0" w:color="auto"/>
        <w:bottom w:val="none" w:sz="0" w:space="0" w:color="auto"/>
        <w:right w:val="none" w:sz="0" w:space="0" w:color="auto"/>
      </w:divBdr>
    </w:div>
    <w:div w:id="1731079837">
      <w:bodyDiv w:val="1"/>
      <w:marLeft w:val="0"/>
      <w:marRight w:val="0"/>
      <w:marTop w:val="0"/>
      <w:marBottom w:val="0"/>
      <w:divBdr>
        <w:top w:val="none" w:sz="0" w:space="0" w:color="auto"/>
        <w:left w:val="none" w:sz="0" w:space="0" w:color="auto"/>
        <w:bottom w:val="none" w:sz="0" w:space="0" w:color="auto"/>
        <w:right w:val="none" w:sz="0" w:space="0" w:color="auto"/>
      </w:divBdr>
    </w:div>
    <w:div w:id="1767532888">
      <w:bodyDiv w:val="1"/>
      <w:marLeft w:val="0"/>
      <w:marRight w:val="0"/>
      <w:marTop w:val="0"/>
      <w:marBottom w:val="0"/>
      <w:divBdr>
        <w:top w:val="none" w:sz="0" w:space="0" w:color="auto"/>
        <w:left w:val="none" w:sz="0" w:space="0" w:color="auto"/>
        <w:bottom w:val="none" w:sz="0" w:space="0" w:color="auto"/>
        <w:right w:val="none" w:sz="0" w:space="0" w:color="auto"/>
      </w:divBdr>
    </w:div>
    <w:div w:id="1798447502">
      <w:bodyDiv w:val="1"/>
      <w:marLeft w:val="0"/>
      <w:marRight w:val="0"/>
      <w:marTop w:val="0"/>
      <w:marBottom w:val="0"/>
      <w:divBdr>
        <w:top w:val="none" w:sz="0" w:space="0" w:color="auto"/>
        <w:left w:val="none" w:sz="0" w:space="0" w:color="auto"/>
        <w:bottom w:val="none" w:sz="0" w:space="0" w:color="auto"/>
        <w:right w:val="none" w:sz="0" w:space="0" w:color="auto"/>
      </w:divBdr>
    </w:div>
    <w:div w:id="1870336915">
      <w:bodyDiv w:val="1"/>
      <w:marLeft w:val="0"/>
      <w:marRight w:val="0"/>
      <w:marTop w:val="0"/>
      <w:marBottom w:val="0"/>
      <w:divBdr>
        <w:top w:val="none" w:sz="0" w:space="0" w:color="auto"/>
        <w:left w:val="none" w:sz="0" w:space="0" w:color="auto"/>
        <w:bottom w:val="none" w:sz="0" w:space="0" w:color="auto"/>
        <w:right w:val="none" w:sz="0" w:space="0" w:color="auto"/>
      </w:divBdr>
    </w:div>
    <w:div w:id="1870793796">
      <w:bodyDiv w:val="1"/>
      <w:marLeft w:val="0"/>
      <w:marRight w:val="0"/>
      <w:marTop w:val="0"/>
      <w:marBottom w:val="0"/>
      <w:divBdr>
        <w:top w:val="none" w:sz="0" w:space="0" w:color="auto"/>
        <w:left w:val="none" w:sz="0" w:space="0" w:color="auto"/>
        <w:bottom w:val="none" w:sz="0" w:space="0" w:color="auto"/>
        <w:right w:val="none" w:sz="0" w:space="0" w:color="auto"/>
      </w:divBdr>
    </w:div>
    <w:div w:id="1943107642">
      <w:bodyDiv w:val="1"/>
      <w:marLeft w:val="0"/>
      <w:marRight w:val="0"/>
      <w:marTop w:val="0"/>
      <w:marBottom w:val="0"/>
      <w:divBdr>
        <w:top w:val="none" w:sz="0" w:space="0" w:color="auto"/>
        <w:left w:val="none" w:sz="0" w:space="0" w:color="auto"/>
        <w:bottom w:val="none" w:sz="0" w:space="0" w:color="auto"/>
        <w:right w:val="none" w:sz="0" w:space="0" w:color="auto"/>
      </w:divBdr>
    </w:div>
    <w:div w:id="1995257936">
      <w:bodyDiv w:val="1"/>
      <w:marLeft w:val="0"/>
      <w:marRight w:val="0"/>
      <w:marTop w:val="0"/>
      <w:marBottom w:val="0"/>
      <w:divBdr>
        <w:top w:val="none" w:sz="0" w:space="0" w:color="auto"/>
        <w:left w:val="none" w:sz="0" w:space="0" w:color="auto"/>
        <w:bottom w:val="none" w:sz="0" w:space="0" w:color="auto"/>
        <w:right w:val="none" w:sz="0" w:space="0" w:color="auto"/>
      </w:divBdr>
    </w:div>
    <w:div w:id="2000384195">
      <w:bodyDiv w:val="1"/>
      <w:marLeft w:val="0"/>
      <w:marRight w:val="0"/>
      <w:marTop w:val="0"/>
      <w:marBottom w:val="0"/>
      <w:divBdr>
        <w:top w:val="none" w:sz="0" w:space="0" w:color="auto"/>
        <w:left w:val="none" w:sz="0" w:space="0" w:color="auto"/>
        <w:bottom w:val="none" w:sz="0" w:space="0" w:color="auto"/>
        <w:right w:val="none" w:sz="0" w:space="0" w:color="auto"/>
      </w:divBdr>
    </w:div>
    <w:div w:id="2017799839">
      <w:bodyDiv w:val="1"/>
      <w:marLeft w:val="0"/>
      <w:marRight w:val="0"/>
      <w:marTop w:val="0"/>
      <w:marBottom w:val="0"/>
      <w:divBdr>
        <w:top w:val="none" w:sz="0" w:space="0" w:color="auto"/>
        <w:left w:val="none" w:sz="0" w:space="0" w:color="auto"/>
        <w:bottom w:val="none" w:sz="0" w:space="0" w:color="auto"/>
        <w:right w:val="none" w:sz="0" w:space="0" w:color="auto"/>
      </w:divBdr>
    </w:div>
    <w:div w:id="20782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lorinsinzig/mylibrary/blob/fe9e88db4ed40a09d75e7e76071a63fe11a512a6/Kapitel%201/delete.js" TargetMode="External"/><Relationship Id="rId2" Type="http://schemas.openxmlformats.org/officeDocument/2006/relationships/customXml" Target="../customXml/item2.xml"/><Relationship Id="rId16" Type="http://schemas.openxmlformats.org/officeDocument/2006/relationships/hyperlink" Target="https://github.com/lorinsinzig/mylibrary/blob/fe9e88db4ed40a09d75e7e76071a63fe11a512a6/Kapitel%201/delete.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lorinsinzig/mylibrary/blob/fe9e88db4ed40a09d75e7e76071a63fe11a512a6/Kapitel%201/update.js" TargetMode="External"/><Relationship Id="rId23" Type="http://schemas.openxmlformats.org/officeDocument/2006/relationships/glossaryDocument" Target="glossary/document.xml"/><Relationship Id="rId10" Type="http://schemas.openxmlformats.org/officeDocument/2006/relationships/hyperlink" Target="https://github.com/lorinsinzig/mylibrary/tree/master/Kapitel%201/Beispieldokument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lorinsinzig/mylibrary/blob/fe9e88db4ed40a09d75e7e76071a63fe11a512a6/Kapitel%201/insert.j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GIBB\smartlearn_omnespr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39D831031F4DC7A4692F815168C07C"/>
        <w:category>
          <w:name w:val="Allgemein"/>
          <w:gallery w:val="placeholder"/>
        </w:category>
        <w:types>
          <w:type w:val="bbPlcHdr"/>
        </w:types>
        <w:behaviors>
          <w:behavior w:val="content"/>
        </w:behaviors>
        <w:guid w:val="{84291862-3518-40AE-9103-1D1372D2E445}"/>
      </w:docPartPr>
      <w:docPartBody>
        <w:p w:rsidR="00C535F1" w:rsidRDefault="007D2085">
          <w:pPr>
            <w:pStyle w:val="9139D831031F4DC7A4692F815168C07C"/>
          </w:pPr>
          <w:r w:rsidRPr="000B0A7C">
            <w:rPr>
              <w:rStyle w:val="PlaceholderText"/>
            </w:rPr>
            <w:t>Wählen Sie ein Element aus.</w:t>
          </w:r>
        </w:p>
      </w:docPartBody>
    </w:docPart>
    <w:docPart>
      <w:docPartPr>
        <w:name w:val="B4ACD668B1D54F94BFF7711C10110DE1"/>
        <w:category>
          <w:name w:val="Allgemein"/>
          <w:gallery w:val="placeholder"/>
        </w:category>
        <w:types>
          <w:type w:val="bbPlcHdr"/>
        </w:types>
        <w:behaviors>
          <w:behavior w:val="content"/>
        </w:behaviors>
        <w:guid w:val="{FFE87ABC-F5E7-405B-A442-6EDB5AFA1EB8}"/>
      </w:docPartPr>
      <w:docPartBody>
        <w:p w:rsidR="002A7E65" w:rsidRDefault="00085DAE" w:rsidP="00085DAE">
          <w:pPr>
            <w:pStyle w:val="B4ACD668B1D54F94BFF7711C10110DE1"/>
          </w:pPr>
          <w:r w:rsidRPr="00325D3A">
            <w:rPr>
              <w:rStyle w:val="PlaceholderText"/>
            </w:rPr>
            <w:t>[Titel]</w:t>
          </w:r>
        </w:p>
      </w:docPartBody>
    </w:docPart>
    <w:docPart>
      <w:docPartPr>
        <w:name w:val="4B79E195536A4840A4AA146EA20957E9"/>
        <w:category>
          <w:name w:val="Allgemein"/>
          <w:gallery w:val="placeholder"/>
        </w:category>
        <w:types>
          <w:type w:val="bbPlcHdr"/>
        </w:types>
        <w:behaviors>
          <w:behavior w:val="content"/>
        </w:behaviors>
        <w:guid w:val="{CF98D07E-0773-47B1-9300-1A17D29277BF}"/>
      </w:docPartPr>
      <w:docPartBody>
        <w:p w:rsidR="002A7E65" w:rsidRDefault="00085DAE">
          <w:r w:rsidRPr="00966F79">
            <w:rPr>
              <w:rStyle w:val="PlaceholderText"/>
            </w:rPr>
            <w:t>[Firma]</w:t>
          </w:r>
        </w:p>
      </w:docPartBody>
    </w:docPart>
    <w:docPart>
      <w:docPartPr>
        <w:name w:val="E68D2FDE39984AF39B65C4310269F447"/>
        <w:category>
          <w:name w:val="Allgemein"/>
          <w:gallery w:val="placeholder"/>
        </w:category>
        <w:types>
          <w:type w:val="bbPlcHdr"/>
        </w:types>
        <w:behaviors>
          <w:behavior w:val="content"/>
        </w:behaviors>
        <w:guid w:val="{12DE4211-ECEB-413B-ADE1-95B9D71C0777}"/>
      </w:docPartPr>
      <w:docPartBody>
        <w:p w:rsidR="002A7E65" w:rsidRDefault="00085DAE" w:rsidP="00085DAE">
          <w:pPr>
            <w:pStyle w:val="E68D2FDE39984AF39B65C4310269F447"/>
          </w:pPr>
          <w:r w:rsidRPr="00966F79">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osis">
    <w:charset w:val="00"/>
    <w:family w:val="auto"/>
    <w:pitch w:val="variable"/>
    <w:sig w:usb0="A00000BF" w:usb1="4000207B" w:usb2="00000000" w:usb3="00000000" w:csb0="00000093" w:csb1="00000000"/>
  </w:font>
  <w:font w:name="Source Code Pro">
    <w:altName w:val="Source Code Pro"/>
    <w:panose1 w:val="020B0509030403020204"/>
    <w:charset w:val="00"/>
    <w:family w:val="modern"/>
    <w:pitch w:val="fixed"/>
    <w:sig w:usb0="200002F7" w:usb1="02003803" w:usb2="00000000" w:usb3="00000000" w:csb0="0000019F" w:csb1="00000000"/>
  </w:font>
  <w:font w:name="Arial Monospaced">
    <w:panose1 w:val="020B06090202020302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85"/>
    <w:rsid w:val="00054548"/>
    <w:rsid w:val="00085DAE"/>
    <w:rsid w:val="000D5134"/>
    <w:rsid w:val="000E3DD8"/>
    <w:rsid w:val="001B2B28"/>
    <w:rsid w:val="001B425F"/>
    <w:rsid w:val="002A7E65"/>
    <w:rsid w:val="00487583"/>
    <w:rsid w:val="005551FB"/>
    <w:rsid w:val="005D5405"/>
    <w:rsid w:val="006148DF"/>
    <w:rsid w:val="006A3B1A"/>
    <w:rsid w:val="00722A1F"/>
    <w:rsid w:val="00772456"/>
    <w:rsid w:val="007924C6"/>
    <w:rsid w:val="007D2085"/>
    <w:rsid w:val="007E54AC"/>
    <w:rsid w:val="008120E1"/>
    <w:rsid w:val="00874F52"/>
    <w:rsid w:val="00891DAE"/>
    <w:rsid w:val="008C60A8"/>
    <w:rsid w:val="00A53E62"/>
    <w:rsid w:val="00A92765"/>
    <w:rsid w:val="00A977B5"/>
    <w:rsid w:val="00B2551C"/>
    <w:rsid w:val="00C535F1"/>
    <w:rsid w:val="00C8797F"/>
    <w:rsid w:val="00D32DA2"/>
    <w:rsid w:val="00D64280"/>
    <w:rsid w:val="00E107CC"/>
    <w:rsid w:val="00E31504"/>
    <w:rsid w:val="00E65154"/>
    <w:rsid w:val="00E87326"/>
    <w:rsid w:val="00F008FA"/>
    <w:rsid w:val="00F329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DAE"/>
    <w:rPr>
      <w:color w:val="808080"/>
    </w:rPr>
  </w:style>
  <w:style w:type="paragraph" w:customStyle="1" w:styleId="9139D831031F4DC7A4692F815168C07C">
    <w:name w:val="9139D831031F4DC7A4692F815168C07C"/>
  </w:style>
  <w:style w:type="paragraph" w:customStyle="1" w:styleId="B4ACD668B1D54F94BFF7711C10110DE1">
    <w:name w:val="B4ACD668B1D54F94BFF7711C10110DE1"/>
    <w:rsid w:val="00085DAE"/>
  </w:style>
  <w:style w:type="paragraph" w:customStyle="1" w:styleId="E68D2FDE39984AF39B65C4310269F447">
    <w:name w:val="E68D2FDE39984AF39B65C4310269F447"/>
    <w:rsid w:val="00085DAE"/>
    <w:pPr>
      <w:spacing w:after="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UniLeipzig20</b:Tag>
    <b:SourceType>InternetSite</b:SourceType>
    <b:Guid>{54369492-4FD5-470E-8E11-15074ED13720}</b:Guid>
    <b:Title>Universität Leipzig Schreibportal - Zitationsregeln</b:Title>
    <b:Year>2020</b:Year>
    <b:Month>08</b:Month>
    <b:Day>03</b:Day>
    <b:URL>https://home.uni-leipzig.de/schreibportal/zitationsregeln/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792A2-203B-4AE3-8C29-2D19928D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smartlearn_omnespro.dotm</Template>
  <TotalTime>0</TotalTime>
  <Pages>10</Pages>
  <Words>1156</Words>
  <Characters>7283</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 165</vt:lpstr>
      <vt:lpstr>Modul 165</vt:lpstr>
    </vt:vector>
  </TitlesOfParts>
  <Company>gibb - IET</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165</dc:title>
  <dc:subject>Gruppe X</dc:subject>
  <dc:creator/>
  <cp:keywords>Vorlage</cp:keywords>
  <dc:description/>
  <cp:lastModifiedBy>Lorin Sinzig</cp:lastModifiedBy>
  <cp:revision>135</cp:revision>
  <cp:lastPrinted>2023-04-11T18:14:00Z</cp:lastPrinted>
  <dcterms:created xsi:type="dcterms:W3CDTF">2022-02-20T11:26:00Z</dcterms:created>
  <dcterms:modified xsi:type="dcterms:W3CDTF">2024-03-14T07:38:00Z</dcterms:modified>
  <cp:category>Modul 165</cp:category>
</cp:coreProperties>
</file>